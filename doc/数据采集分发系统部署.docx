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数据采集分发服务部署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16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201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eastAsia="zh-CN"/>
              </w:rPr>
              <w:t>-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eastAsia="zh-CN"/>
              </w:rPr>
              <w:t>-</w:t>
            </w: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本文描述数据采集分发系统的部署配置. 系统部署图</w:t>
      </w:r>
    </w:p>
    <w:p>
      <w:pPr>
        <w:rPr>
          <w:rFonts w:hint="eastAsia" w:ascii="宋体" w:hAnsi="宋体"/>
          <w:color w:val="000000"/>
          <w:sz w:val="24"/>
          <w:shd w:val="clear" w:color="auto" w:fill="FFFFFF"/>
          <w:lang w:val="en-US" w:eastAsia="zh-CN"/>
        </w:rPr>
      </w:pPr>
    </w:p>
    <w:p>
      <w:pPr>
        <w:rPr>
          <w:rFonts w:hint="eastAsia" w:ascii="宋体" w:hAnsi="宋体"/>
          <w:color w:val="000000"/>
          <w:sz w:val="24"/>
          <w:shd w:val="clear" w:color="auto" w:fill="FFFFFF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605530"/>
                <wp:effectExtent l="6350" t="6350" r="15240" b="7620"/>
                <wp:docPr id="5" name="画布 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c:whole>
                      <wps:wsp>
                        <wps:cNvPr id="34" name="流程图: 可选过程 2"/>
                        <wps:cNvSpPr/>
                        <wps:spPr>
                          <a:xfrm>
                            <a:off x="1017905" y="1242060"/>
                            <a:ext cx="609600" cy="5619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采集服务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流程图: 可选过程 4"/>
                        <wps:cNvSpPr/>
                        <wps:spPr>
                          <a:xfrm>
                            <a:off x="3046730" y="1242060"/>
                            <a:ext cx="609600" cy="5619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分发服务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直接箭头连接符 6"/>
                        <wps:cNvCnPr>
                          <a:stCxn id="34" idx="3"/>
                          <a:endCxn id="14" idx="1"/>
                        </wps:cNvCnPr>
                        <wps:spPr>
                          <a:xfrm>
                            <a:off x="1627505" y="152336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7"/>
                        <wps:cNvCnPr>
                          <a:stCxn id="14" idx="3"/>
                          <a:endCxn id="36" idx="1"/>
                        </wps:cNvCnPr>
                        <wps:spPr>
                          <a:xfrm>
                            <a:off x="2580005" y="152336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流程图: 可选过程 10"/>
                        <wps:cNvSpPr/>
                        <wps:spPr>
                          <a:xfrm>
                            <a:off x="4313555" y="1351280"/>
                            <a:ext cx="695325" cy="34417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直接箭头连接符 13"/>
                        <wps:cNvCnPr>
                          <a:stCxn id="36" idx="3"/>
                          <a:endCxn id="41" idx="1"/>
                        </wps:cNvCnPr>
                        <wps:spPr>
                          <a:xfrm>
                            <a:off x="3656330" y="1523365"/>
                            <a:ext cx="6572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立方体 51"/>
                        <wps:cNvSpPr/>
                        <wps:spPr>
                          <a:xfrm>
                            <a:off x="73660" y="1252220"/>
                            <a:ext cx="561975" cy="636270"/>
                          </a:xfrm>
                          <a:prstGeom prst="cube">
                            <a:avLst>
                              <a:gd name="adj" fmla="val 1542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串口设备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直接箭头连接符 52"/>
                        <wps:cNvCnPr>
                          <a:stCxn id="51" idx="5"/>
                          <a:endCxn id="34" idx="1"/>
                        </wps:cNvCnPr>
                        <wps:spPr>
                          <a:xfrm flipV="1">
                            <a:off x="635635" y="1523365"/>
                            <a:ext cx="382270" cy="381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流程图: 可选过程 2"/>
                        <wps:cNvSpPr/>
                        <wps:spPr>
                          <a:xfrm>
                            <a:off x="1970405" y="1242060"/>
                            <a:ext cx="609600" cy="5619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处理服务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835660" y="737235"/>
                            <a:ext cx="3086100" cy="1847850"/>
                          </a:xfrm>
                          <a:prstGeom prst="roundRect">
                            <a:avLst>
                              <a:gd name="adj" fmla="val 4329"/>
                            </a:avLst>
                          </a:prstGeom>
                          <a:noFill/>
                          <a:ln w="63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1683385" y="372110"/>
                            <a:ext cx="136207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数据采集分发系统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83.9pt;width:415.3pt;" coordsize="5274310,3605530" editas="canvas" o:gfxdata="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">
                <o:lock v:ext="edit" aspectratio="f"/>
                <v:shape id="_x0000_s1026" o:spid="_x0000_s1026" style="position:absolute;left:0;top:0;height:3605530;width:5274310;" filled="f" stroked="t" coordsize="21600,21600" o:gfxdata="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">
                  <v:fill on="f" focussize="0,0"/>
                  <v:stroke weight="1pt" color="#000000 [3213]" joinstyle="round" dashstyle="dash"/>
                  <v:imagedata o:title=""/>
                  <o:lock v:ext="edit" aspectratio="f"/>
                </v:shape>
                <v:shape id="流程图: 可选过程 2" o:spid="_x0000_s1026" o:spt="176" type="#_x0000_t176" style="position:absolute;left:1017905;top:1242060;height:561975;width:609600;v-text-anchor:middle;" fillcolor="#BCBCBC [3216]" filled="t" stroked="t" coordsize="21600,21600" o:gfxdata="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FccfZbUAAAABQEAAA8AAAAAAAAAAQAgAAAAIgAAAGRycy9kb3ducmV2LnhtbFBL&#10;AQIUABQAAAAIAIdO4kBJFAxDUAMAABYHAAAOAAAAAAAAAAEAIAAAACMBAABkcnMvZTJvRG9jLnht&#10;bFBLBQYAAAAABgAGAFkBAADlBgAAAAA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采集服务</w:t>
                        </w:r>
                      </w:p>
                    </w:txbxContent>
                  </v:textbox>
                </v:shape>
                <v:shape id="流程图: 可选过程 4" o:spid="_x0000_s1026" o:spt="176" type="#_x0000_t176" style="position:absolute;left:3046730;top:1242060;height:561975;width:609600;v-text-anchor:middle;" fillcolor="#BCBCBC [3216]" filled="t" stroked="t" coordsize="21600,21600" o:gfxdata="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FccfZbUAAAABQEAAA8AAAAAAAAAAQAgAAAAIgAAAGRycy9kb3ducmV2LnhtbFBL&#10;AQIUABQAAAAIAIdO4kBek5qMUAMAABYHAAAOAAAAAAAAAAEAIAAAACMBAABkcnMvZTJvRG9jLnht&#10;bFBLBQYAAAAABgAGAFkBAADlBgAAAAA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分发服务</w:t>
                        </w:r>
                      </w:p>
                    </w:txbxContent>
                  </v:textbox>
                </v:shape>
                <v:shape id="直接箭头连接符 6" o:spid="_x0000_s1026" o:spt="32" type="#_x0000_t32" style="position:absolute;left:1627505;top:1523365;height:0;width:342900;" filled="f" stroked="t" coordsize="21600,21600" o:gfxdata="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abdGrVAAAABQEAAA8AAAAAAAAAAQAgAAAAIgAAAGRycy9kb3ducmV2LnhtbFBLAQIUABQAAAAI&#10;AIdO4kD9bCWLKQIAABIEAAAOAAAAAAAAAAEAIAAAACQBAABkcnMvZTJvRG9jLnhtbFBLBQYAAAAA&#10;BgAGAFkBAAC/BQAAAAA=&#10;">
                  <v:fill on="f" focussize="0,0"/>
                  <v:stroke color="#F69240 [3209]" joinstyle="round" endarrow="open"/>
                  <v:imagedata o:title=""/>
                  <o:lock v:ext="edit" aspectratio="f"/>
                </v:shape>
                <v:shape id="直接箭头连接符 7" o:spid="_x0000_s1026" o:spt="32" type="#_x0000_t32" style="position:absolute;left:2580005;top:1523365;height:0;width:466725;" filled="f" stroked="t" coordsize="21600,21600" o:gfxdata="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idS&#10;zdYAAAAFAQAADwAAAAAAAAABACAAAAAiAAAAZHJzL2Rvd25yZXYueG1sUEsBAhQAFAAAAAgAh07i&#10;QFDsNHwkAgAAAAQAAA4AAAAAAAAAAQAgAAAAJQEAAGRycy9lMm9Eb2MueG1sUEsFBgAAAAAGAAYA&#10;WQEAALs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流程图: 可选过程 10" o:spid="_x0000_s1026" o:spt="176" type="#_x0000_t176" style="position:absolute;left:4313555;top:1351280;height:344170;width:695325;v-text-anchor:middle;" fillcolor="#BCBCBC [3216]" filled="t" stroked="t" coordsize="21600,21600" o:gfxdata="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BXHH2W1AAAAAUBAAAPAAAAAAAAAAEAIAAAACIAAABkcnMvZG93bnJldi54bWxQSwECFAAU&#10;AAAACACHTuJA9LDFaUsDAAAXBwAADgAAAAAAAAABACAAAAAjAQAAZHJzL2Uyb0RvYy54bWxQSwUG&#10;AAAAAAYABgBZAQAA4AYAAAAA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客户端</w:t>
                        </w:r>
                      </w:p>
                    </w:txbxContent>
                  </v:textbox>
                </v:shape>
                <v:shape id="直接箭头连接符 13" o:spid="_x0000_s1026" o:spt="32" type="#_x0000_t32" style="position:absolute;left:3656330;top:1523365;height:0;width:657225;" filled="f" stroked="t" coordsize="21600,21600" o:gfxdata="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idS&#10;zdYAAAAFAQAADwAAAAAAAAABACAAAAAiAAAAZHJzL2Rvd25yZXYueG1sUEsBAhQAFAAAAAgAh07i&#10;QNLB2cgkAgAAAQQAAA4AAAAAAAAAAQAgAAAAJQEAAGRycy9lMm9Eb2MueG1sUEsFBgAAAAAGAAYA&#10;WQEAALs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16" type="#_x0000_t16" style="position:absolute;left:73660;top:1252220;height:636270;width:561975;v-text-anchor:middle;" fillcolor="#BCBCBC [3216]" filled="t" stroked="t" coordsize="21600,21600" o:gfxdata="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Q/4R+9gAAAAFAQAADwAAAAAAAAABACAAAAAiAAAAZHJzL2Rvd25yZXYueG1sUEsBAhQAFAAA&#10;AAgAh07iQMTgalhFAwAAHgcAAA4AAAAAAAAAAQAgAAAAJwEAAGRycy9lMm9Eb2MueG1sUEsFBgAA&#10;AAAGAAYAWQEAAN4GAAAAAA==&#10;" adj="3331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串口设备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35635;top:1523365;flip:y;height:3810;width:382270;" filled="f" stroked="t" coordsize="21600,21600" o:gfxdata="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d/Oj&#10;8tMAAAAFAQAADwAAAAAAAAABACAAAAAiAAAAZHJzL2Rvd25yZXYueG1sUEsBAhQAFAAAAAgAh07i&#10;QGrVrOlgAgAAkwQAAA4AAAAAAAAAAQAgAAAAIgEAAGRycy9lMm9Eb2MueG1sUEsFBgAAAAAGAAYA&#10;WQEAAPQFAAAAAA==&#10;">
                  <v:fill on="f" focussize="0,0"/>
                  <v:stroke weight="2pt" color="#000000 [3200]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流程图: 可选过程 2" o:spid="_x0000_s1026" o:spt="176" type="#_x0000_t176" style="position:absolute;left:1970405;top:1242060;height:561975;width:609600;v-text-anchor:middle;" fillcolor="#BCBCBC [3216]" filled="t" stroked="t" coordsize="21600,21600" o:gfxdata="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FccfZbUAAAABQEAAA8AAAAAAAAAAQAgAAAAIgAAAGRycy9kb3ducmV2LnhtbFBLAQIU&#10;ABQAAAAIAIdO4kAj7r7ETQMAABYHAAAOAAAAAAAAAAEAIAAAACMBAABkcnMvZTJvRG9jLnhtbFBL&#10;BQYAAAAABgAGAFkBAADiBgAAAAA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处理服务</w:t>
                        </w:r>
                      </w:p>
                    </w:txbxContent>
                  </v:textbox>
                </v:shape>
                <v:roundrect id="_x0000_s1026" o:spid="_x0000_s1026" o:spt="2" style="position:absolute;left:835660;top:737235;height:1847850;width:3086100;v-text-anchor:middle;" filled="f" stroked="t" coordsize="21600,21600" arcsize="0.043287037037037" o:gfxdata="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71tT11gAAAAUB&#10;AAAPAAAAAAAAAAEAIAAAACIAAABkcnMvZG93bnJldi54bWxQSwECFAAUAAAACACHTuJAeIor8o8C&#10;AADgBAAADgAAAAAAAAABACAAAAAlAQAAZHJzL2Uyb0RvYy54bWxQSwUGAAAAAAYABgBZAQAAJgYA&#10;AAAA&#10;">
                  <v:fill on="f" focussize="0,0"/>
                  <v:stroke weight="0.5pt" color="#262626 [2749]" joinstyle="round" dashstyle="dash"/>
                  <v:imagedata o:title=""/>
                  <o:lock v:ext="edit" aspectratio="f"/>
                </v:roundrect>
                <v:shape id="_x0000_s1026" o:spid="_x0000_s1026" o:spt="202" type="#_x0000_t202" style="position:absolute;left:1683385;top:372110;height:342265;width:1362075;" fillcolor="#FFFFFF [3201]" filled="t" stroked="f" coordsize="21600,21600" o:gfxdata="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1mxjHSAAAABQEAAA8AAAAAAAAAAQAgAAAAIgAAAGRycy9kb3du&#10;cmV2LnhtbFBLAQIUABQAAAAIAIdO4kCx1rfTPgIAAE4EAAAOAAAAAAAAAAEAIAAAACE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数据采集分发系统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 7 64 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运行时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jre 1.8 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bookmarkStart w:id="0" w:name="_Toc6912"/>
      <w:r>
        <w:rPr>
          <w:rFonts w:hint="eastAsia"/>
          <w:lang w:val="en-US" w:eastAsia="zh-CN"/>
        </w:rPr>
        <w:t>部署Java 运行环境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安装Java8 JDK</w:t>
      </w:r>
    </w:p>
    <w:p>
      <w:pPr>
        <w:rPr>
          <w:rFonts w:hint="eastAsia"/>
          <w:lang w:val="en-US" w:eastAsia="zh-CN"/>
        </w:rPr>
      </w:pP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java-1.8.0-openjdk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java-1.8.0-openjdk-devel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检查是否安装正确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应该显示, 类似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openjdk version "1.8.0_102"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安装Maven(这一步不是必须. 如果要在该机器上编译, 则需要)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maven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bookmarkStart w:id="1" w:name="_Toc12708"/>
      <w:r>
        <w:rPr>
          <w:rFonts w:hint="eastAsia"/>
          <w:lang w:val="en-US" w:eastAsia="zh-CN"/>
        </w:rPr>
        <w:t>配置防火墙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允许TCP 端口 80, 8080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firewall-cmd --zone=public --add-port=8080/tcp --permanent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firewall-cmd --zone=public --add-port=80/tcp --permanent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允许TCP 端口 3306, 这是mysql对外端口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firewall-cmd --zone=public --add-port=3306/tcp --permanent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重新加载配置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--reload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采集服务AgnssCapture 和处理服务 AgnssServer 放在一个目录下.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配置文件为 AgnssCapture.ini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./AgnssCapture &amp;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 AgnssServer</w:t>
      </w:r>
      <w:r>
        <w:rPr>
          <w:rFonts w:hint="default"/>
          <w:lang w:val="en-US" w:eastAsia="zh-CN"/>
        </w:rPr>
        <w:t xml:space="preserve">.zip </w:t>
      </w:r>
      <w:r>
        <w:rPr>
          <w:rFonts w:hint="eastAsia"/>
          <w:lang w:val="en-US" w:eastAsia="zh-CN"/>
        </w:rPr>
        <w:t>到 /usr/local/agnss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 /usr/local/agnss/AgnssServer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根据需要修改配置文件 AgnssServer.ini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./AgnssServer &amp;</w:t>
      </w: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分发服务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分发服务依赖JRE1.8+, 需要先安装java运行时.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 AgnssCaster.tar.gz 到 /usr</w:t>
      </w:r>
      <w:r>
        <w:rPr>
          <w:rFonts w:hint="default"/>
          <w:lang w:val="en-US" w:eastAsia="zh-CN"/>
        </w:rPr>
        <w:t>/local/agnss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 /usr</w:t>
      </w:r>
      <w:r>
        <w:rPr>
          <w:rFonts w:hint="default"/>
          <w:lang w:val="en-US" w:eastAsia="zh-CN"/>
        </w:rPr>
        <w:t>/local/agnss</w:t>
      </w:r>
      <w:r>
        <w:rPr>
          <w:rFonts w:hint="eastAsia"/>
          <w:lang w:val="en-US" w:eastAsia="zh-CN"/>
        </w:rPr>
        <w:t>/AgnssCaster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根据需要修改 AgnssCaster.json 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启动程序, 执行</w:t>
      </w:r>
    </w:p>
    <w:p>
      <w:p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sh AgnssCaster.sh &amp;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结束程序, 需要找到进程ID, 在执行kill.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解码目录中提供了 tcpkill.sh 脚本, 用于杀死监听了指定端口的进程. 比如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tcpkill 8000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部署多个分发服务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多个分发服务, 有不同的公网地址, 但使用同一个域名. 需要支持负载均衡的域名解析. 域名在阿里云上注册的话, 可以购买云解析服务. 配置方法参考</w:t>
      </w:r>
    </w:p>
    <w:p>
      <w:pPr>
        <w:rPr>
          <w:rFonts w:hint="eastAsia" w:ascii="宋体" w:hAnsi="宋体"/>
          <w:color w:val="000000"/>
          <w:sz w:val="24"/>
          <w:shd w:val="clear" w:color="auto" w:fill="FFFFFF"/>
          <w:lang w:val="en-US" w:eastAsia="zh-CN"/>
        </w:rPr>
      </w:pPr>
      <w:r>
        <w:rPr>
          <w:rFonts w:hint="eastAsia" w:ascii="宋体" w:hAnsi="宋体"/>
          <w:color w:val="000000"/>
          <w:sz w:val="24"/>
          <w:shd w:val="clear" w:color="auto" w:fill="FFFFFF"/>
          <w:lang w:val="en-US" w:eastAsia="zh-CN"/>
        </w:rPr>
        <w:t>https://help.aliyun.com/knowledge_detail/39752.html</w:t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www.100wits.com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  <w:between w:val="none" w:color="auto" w:sz="0" w:space="0"/>
      </w:pBdr>
    </w:pPr>
    <w:r>
      <w:rPr>
        <w:rFonts w:hint="eastAsia"/>
        <w:lang w:val="en-US" w:eastAsia="zh-CN"/>
      </w:rPr>
      <w:t>www.100wits.com</w:t>
    </w:r>
    <w:r>
      <w:rPr>
        <w:rFonts w:hint="eastAsia"/>
        <w:lang w:val="en-US" w:eastAsia="zh-CN"/>
      </w:rPr>
      <w:tab/>
    </w:r>
    <w:r>
      <w:fldChar w:fldCharType="begin"/>
    </w:r>
    <w:r>
      <w:instrText xml:space="preserve"> PAGE \* MERGEFORMAT 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宋体" w:hAnsi="宋体" w:eastAsia="宋体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  <w:rPr>
        <w:rFonts w:hint="eastAsia" w:ascii="宋体" w:hAnsi="宋体" w:eastAsia="宋体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34B66"/>
    <w:rsid w:val="034A5393"/>
    <w:rsid w:val="045618C5"/>
    <w:rsid w:val="06DD1F15"/>
    <w:rsid w:val="07A50C2B"/>
    <w:rsid w:val="081226F1"/>
    <w:rsid w:val="08DE090F"/>
    <w:rsid w:val="0B6E4FBB"/>
    <w:rsid w:val="0BB46112"/>
    <w:rsid w:val="0BEC167F"/>
    <w:rsid w:val="0E5F6A1F"/>
    <w:rsid w:val="0F0E4B8F"/>
    <w:rsid w:val="0FFB0683"/>
    <w:rsid w:val="107374D3"/>
    <w:rsid w:val="108019BF"/>
    <w:rsid w:val="110B2A1C"/>
    <w:rsid w:val="1285203D"/>
    <w:rsid w:val="133D2511"/>
    <w:rsid w:val="14995524"/>
    <w:rsid w:val="150C3B53"/>
    <w:rsid w:val="15777AE7"/>
    <w:rsid w:val="18835C68"/>
    <w:rsid w:val="1B5C3D8B"/>
    <w:rsid w:val="1C130FCD"/>
    <w:rsid w:val="1C8A5238"/>
    <w:rsid w:val="1CA07723"/>
    <w:rsid w:val="1E723D59"/>
    <w:rsid w:val="1FC4563A"/>
    <w:rsid w:val="204E0BD2"/>
    <w:rsid w:val="212C1C3F"/>
    <w:rsid w:val="22752A81"/>
    <w:rsid w:val="230D7749"/>
    <w:rsid w:val="236D64E9"/>
    <w:rsid w:val="2384222C"/>
    <w:rsid w:val="2476677F"/>
    <w:rsid w:val="25A003E6"/>
    <w:rsid w:val="260B05DB"/>
    <w:rsid w:val="26213D2E"/>
    <w:rsid w:val="276C7734"/>
    <w:rsid w:val="278416AA"/>
    <w:rsid w:val="2AE75064"/>
    <w:rsid w:val="2BD76F0B"/>
    <w:rsid w:val="2C015D9E"/>
    <w:rsid w:val="2E990DA4"/>
    <w:rsid w:val="2EB647BC"/>
    <w:rsid w:val="2EFD6681"/>
    <w:rsid w:val="30397B59"/>
    <w:rsid w:val="30A957CB"/>
    <w:rsid w:val="30E1475F"/>
    <w:rsid w:val="32132E5B"/>
    <w:rsid w:val="36D80517"/>
    <w:rsid w:val="371A7100"/>
    <w:rsid w:val="37E406B1"/>
    <w:rsid w:val="38AF6ABA"/>
    <w:rsid w:val="3AFD16EE"/>
    <w:rsid w:val="3BBD5FB7"/>
    <w:rsid w:val="3D7119E0"/>
    <w:rsid w:val="3D8A7E1D"/>
    <w:rsid w:val="3D9943EA"/>
    <w:rsid w:val="3EC64F73"/>
    <w:rsid w:val="3EE92EB4"/>
    <w:rsid w:val="3F756DE1"/>
    <w:rsid w:val="40563E98"/>
    <w:rsid w:val="409B18C3"/>
    <w:rsid w:val="40C07F26"/>
    <w:rsid w:val="40CD341C"/>
    <w:rsid w:val="42327641"/>
    <w:rsid w:val="423F517F"/>
    <w:rsid w:val="42CF0668"/>
    <w:rsid w:val="43442DE9"/>
    <w:rsid w:val="43540FAD"/>
    <w:rsid w:val="45C17668"/>
    <w:rsid w:val="45E44D4A"/>
    <w:rsid w:val="4659291E"/>
    <w:rsid w:val="47E87C3D"/>
    <w:rsid w:val="49653028"/>
    <w:rsid w:val="4B8031D7"/>
    <w:rsid w:val="4C61348E"/>
    <w:rsid w:val="4E1352AD"/>
    <w:rsid w:val="50A02ADB"/>
    <w:rsid w:val="51E74ABD"/>
    <w:rsid w:val="53B977F5"/>
    <w:rsid w:val="54357E67"/>
    <w:rsid w:val="54CE52FE"/>
    <w:rsid w:val="56491442"/>
    <w:rsid w:val="57871A97"/>
    <w:rsid w:val="57F31C8D"/>
    <w:rsid w:val="58B93687"/>
    <w:rsid w:val="5A2356A7"/>
    <w:rsid w:val="5A7A7DF4"/>
    <w:rsid w:val="5B1141B7"/>
    <w:rsid w:val="5C5A2F6E"/>
    <w:rsid w:val="5DC475E7"/>
    <w:rsid w:val="5DDB28C9"/>
    <w:rsid w:val="5E927C42"/>
    <w:rsid w:val="5F2B5B64"/>
    <w:rsid w:val="60203532"/>
    <w:rsid w:val="607F73FE"/>
    <w:rsid w:val="60A4721E"/>
    <w:rsid w:val="633C209D"/>
    <w:rsid w:val="643A6A80"/>
    <w:rsid w:val="651B417A"/>
    <w:rsid w:val="666B06E8"/>
    <w:rsid w:val="66D02CB9"/>
    <w:rsid w:val="673C1DB9"/>
    <w:rsid w:val="676019F6"/>
    <w:rsid w:val="6BE66042"/>
    <w:rsid w:val="6DBF7BA9"/>
    <w:rsid w:val="6FE147C2"/>
    <w:rsid w:val="6FE723E4"/>
    <w:rsid w:val="6FE86A90"/>
    <w:rsid w:val="709C04B8"/>
    <w:rsid w:val="7167504B"/>
    <w:rsid w:val="72572C20"/>
    <w:rsid w:val="72693DD7"/>
    <w:rsid w:val="72722E2B"/>
    <w:rsid w:val="740E0ACB"/>
    <w:rsid w:val="742E3538"/>
    <w:rsid w:val="758237E7"/>
    <w:rsid w:val="761955CD"/>
    <w:rsid w:val="77232664"/>
    <w:rsid w:val="784B2E82"/>
    <w:rsid w:val="79A61AEF"/>
    <w:rsid w:val="7CA11E8E"/>
    <w:rsid w:val="7D564483"/>
    <w:rsid w:val="7F041558"/>
    <w:rsid w:val="7FF562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rFonts w:ascii="Times New Roman" w:hAnsi="Times New Roman"/>
      <w:b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leftChars="0" w:hanging="567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character" w:default="1" w:styleId="12">
    <w:name w:val="Default Paragraph Font"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ody Text First Indent"/>
    <w:basedOn w:val="6"/>
    <w:qFormat/>
    <w:uiPriority w:val="0"/>
    <w:pPr>
      <w:ind w:firstLine="420" w:firstLineChars="100"/>
    </w:pPr>
  </w:style>
  <w:style w:type="paragraph" w:styleId="6">
    <w:name w:val="Body Text"/>
    <w:basedOn w:val="1"/>
    <w:qFormat/>
    <w:uiPriority w:val="0"/>
    <w:pPr>
      <w:spacing w:after="120" w:afterLines="0" w:afterAutospacing="0"/>
    </w:pPr>
  </w:style>
  <w:style w:type="paragraph" w:styleId="7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Body Text First Indent 2"/>
    <w:basedOn w:val="7"/>
    <w:qFormat/>
    <w:uiPriority w:val="0"/>
    <w:pPr>
      <w:ind w:firstLine="420" w:firstLineChars="200"/>
    </w:p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6">
    <w:name w:val="表格标题"/>
    <w:basedOn w:val="1"/>
    <w:next w:val="1"/>
    <w:qFormat/>
    <w:uiPriority w:val="0"/>
    <w:pPr>
      <w:jc w:val="center"/>
    </w:pPr>
    <w:rPr>
      <w:rFonts w:ascii="Times New Roman" w:hAnsi="Times New Roman"/>
      <w:b/>
      <w:sz w:val="24"/>
    </w:rPr>
  </w:style>
  <w:style w:type="paragraph" w:customStyle="1" w:styleId="17">
    <w:name w:val="Code"/>
    <w:basedOn w:val="1"/>
    <w:qFormat/>
    <w:uiPriority w:val="0"/>
    <w:pPr>
      <w:pBdr>
        <w:top w:val="dashed" w:color="548DD4" w:sz="4" w:space="4"/>
        <w:left w:val="dashed" w:color="548DD4" w:sz="4" w:space="4"/>
        <w:bottom w:val="dashed" w:color="548DD4" w:sz="4" w:space="4"/>
        <w:right w:val="dashed" w:color="548DD4" w:sz="4" w:space="4"/>
      </w:pBdr>
    </w:pPr>
    <w:rPr>
      <w:rFonts w:ascii="Times New Roman" w:hAnsi="Times New Roman"/>
    </w:rPr>
  </w:style>
  <w:style w:type="paragraph" w:customStyle="1" w:styleId="18">
    <w:name w:val="代码"/>
    <w:basedOn w:val="6"/>
    <w:next w:val="1"/>
    <w:qFormat/>
    <w:uiPriority w:val="0"/>
    <w:pPr>
      <w:pBdr>
        <w:top w:val="dashed" w:color="00B0F0" w:sz="4" w:space="3"/>
        <w:left w:val="dashed" w:color="00B0F0" w:sz="4" w:space="4"/>
        <w:bottom w:val="dashed" w:color="00B0F0" w:sz="4" w:space="3"/>
        <w:right w:val="dashed" w:color="00B0F0" w:sz="4" w:space="4"/>
      </w:pBdr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设计草稿.wpt</Template>
  <Pages>1</Pages>
  <Words>23</Words>
  <Characters>33</Characters>
  <Lines>0</Lines>
  <Paragraphs>0</Paragraphs>
  <ScaleCrop>false</ScaleCrop>
  <LinksUpToDate>false</LinksUpToDate>
  <CharactersWithSpaces>33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2017-03-29T03:01:00Z</dcterms:created>
  <dc:creator>zhengboyuan</dc:creator>
  <cp:lastModifiedBy>zhengboyuan</cp:lastModifiedBy>
  <dcterms:modified xsi:type="dcterms:W3CDTF">2017-04-24T07:34:48Z</dcterms:modified>
  <dc:title>设计模板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