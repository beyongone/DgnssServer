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数据采集分发系统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1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2841" w:type="dxa"/>
            <w:vAlign w:val="top"/>
          </w:tcPr>
          <w:p>
            <w:pPr>
              <w:pStyle w:val="16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201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</w:t>
      </w:r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从串口采集数据, 分析保存. 用户发起HTTP请求, 服务器返回最新的采集结果.</w:t>
      </w:r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性能指标</w:t>
      </w:r>
    </w:p>
    <w:p>
      <w:pPr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hint="eastAsia" w:ascii="宋体" w:hAnsi="宋体"/>
          <w:color w:val="000000"/>
          <w:sz w:val="24"/>
          <w:shd w:val="clear" w:color="auto" w:fill="FFFFFF"/>
        </w:rPr>
        <w:t>并发数不小于</w:t>
      </w:r>
      <w:r>
        <w:rPr>
          <w:rFonts w:ascii="宋体" w:hAnsi="宋体"/>
          <w:color w:val="000000"/>
          <w:sz w:val="24"/>
          <w:shd w:val="clear" w:color="auto" w:fill="FFFFFF"/>
        </w:rPr>
        <w:t>10000</w:t>
      </w:r>
      <w:r>
        <w:rPr>
          <w:rFonts w:hint="eastAsia" w:ascii="宋体" w:hAnsi="宋体"/>
          <w:color w:val="000000"/>
          <w:sz w:val="24"/>
          <w:shd w:val="clear" w:color="auto" w:fill="FFFFFF"/>
        </w:rPr>
        <w:t>次</w:t>
      </w:r>
      <w:r>
        <w:rPr>
          <w:rFonts w:ascii="宋体" w:hAnsi="宋体"/>
          <w:color w:val="000000"/>
          <w:sz w:val="24"/>
          <w:shd w:val="clear" w:color="auto" w:fill="FFFFFF"/>
        </w:rPr>
        <w:t>/S/</w:t>
      </w:r>
      <w:r>
        <w:rPr>
          <w:rFonts w:hint="eastAsia" w:ascii="宋体" w:hAnsi="宋体"/>
          <w:color w:val="000000"/>
          <w:sz w:val="24"/>
          <w:shd w:val="clear" w:color="auto" w:fill="FFFFFF"/>
        </w:rPr>
        <w:t>单台服务器，平均响应时间小于</w:t>
      </w:r>
      <w:r>
        <w:rPr>
          <w:rFonts w:ascii="宋体" w:hAnsi="宋体"/>
          <w:color w:val="000000"/>
          <w:sz w:val="24"/>
          <w:shd w:val="clear" w:color="auto" w:fill="FFFFFF"/>
        </w:rPr>
        <w:t>5S</w:t>
      </w:r>
    </w:p>
    <w:p>
      <w:pP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  <w:t>每个请求应答的数据量大约 4K 字节.</w:t>
      </w:r>
    </w:p>
    <w:p>
      <w:pP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  <w:t>客户端总数约100万, 请求间隔在2-5分钟</w:t>
      </w:r>
    </w:p>
    <w:p>
      <w:pP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24"/>
          <w:shd w:val="clear" w:color="auto" w:fill="FFFFFF"/>
          <w:lang w:val="en-US" w:eastAsia="zh-CN"/>
        </w:rPr>
        <w:t>采集端数据更新频率大约 次/15秒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996055"/>
                <wp:effectExtent l="6350" t="6350" r="15240" b="17145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c:whole>
                      <wps:wsp>
                        <wps:cNvPr id="34" name="流程图: 可选过程 2"/>
                        <wps:cNvSpPr/>
                        <wps:spPr>
                          <a:xfrm>
                            <a:off x="1017905" y="124206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采集服务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流程图: 可选过程 4"/>
                        <wps:cNvSpPr/>
                        <wps:spPr>
                          <a:xfrm>
                            <a:off x="3046730" y="124206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分发服务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箭头连接符 6"/>
                        <wps:cNvCnPr>
                          <a:stCxn id="34" idx="3"/>
                          <a:endCxn id="14" idx="1"/>
                        </wps:cNvCnPr>
                        <wps:spPr>
                          <a:xfrm>
                            <a:off x="1627505" y="152336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7"/>
                        <wps:cNvCnPr>
                          <a:stCxn id="14" idx="3"/>
                          <a:endCxn id="36" idx="1"/>
                        </wps:cNvCnPr>
                        <wps:spPr>
                          <a:xfrm>
                            <a:off x="2580005" y="152336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流程图: 可选过程 8"/>
                        <wps:cNvSpPr/>
                        <wps:spPr>
                          <a:xfrm>
                            <a:off x="3065780" y="2256155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分发服务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直接箭头连接符 9"/>
                        <wps:cNvCnPr>
                          <a:stCxn id="14" idx="3"/>
                          <a:endCxn id="39" idx="1"/>
                        </wps:cNvCnPr>
                        <wps:spPr>
                          <a:xfrm>
                            <a:off x="2580005" y="1523365"/>
                            <a:ext cx="485775" cy="10140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流程图: 可选过程 10"/>
                        <wps:cNvSpPr/>
                        <wps:spPr>
                          <a:xfrm>
                            <a:off x="4313555" y="1103630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流程图: 可选过程 12"/>
                        <wps:cNvSpPr/>
                        <wps:spPr>
                          <a:xfrm>
                            <a:off x="4313555" y="1617980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箭头连接符 13"/>
                        <wps:cNvCnPr>
                          <a:stCxn id="36" idx="3"/>
                          <a:endCxn id="41" idx="1"/>
                        </wps:cNvCnPr>
                        <wps:spPr>
                          <a:xfrm flipV="1">
                            <a:off x="3656330" y="1275715"/>
                            <a:ext cx="657225" cy="24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15"/>
                        <wps:cNvCnPr>
                          <a:stCxn id="36" idx="3"/>
                          <a:endCxn id="43" idx="1"/>
                        </wps:cNvCnPr>
                        <wps:spPr>
                          <a:xfrm>
                            <a:off x="3656330" y="1513840"/>
                            <a:ext cx="657225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流程图: 可选过程 10"/>
                        <wps:cNvSpPr/>
                        <wps:spPr>
                          <a:xfrm>
                            <a:off x="4313555" y="2370455"/>
                            <a:ext cx="695325" cy="3441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直接箭头连接符 15"/>
                        <wps:cNvCnPr>
                          <a:stCxn id="39" idx="3"/>
                          <a:endCxn id="49" idx="1"/>
                        </wps:cNvCnPr>
                        <wps:spPr>
                          <a:xfrm>
                            <a:off x="3675380" y="2537460"/>
                            <a:ext cx="638175" cy="5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立方体 51"/>
                        <wps:cNvSpPr/>
                        <wps:spPr>
                          <a:xfrm>
                            <a:off x="73660" y="1252220"/>
                            <a:ext cx="561975" cy="636270"/>
                          </a:xfrm>
                          <a:prstGeom prst="cube">
                            <a:avLst>
                              <a:gd name="adj" fmla="val 1542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串口设备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51" idx="5"/>
                          <a:endCxn id="34" idx="1"/>
                        </wps:cNvCnPr>
                        <wps:spPr>
                          <a:xfrm flipV="1">
                            <a:off x="635635" y="1523365"/>
                            <a:ext cx="382270" cy="38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流程图: 可选过程 2"/>
                        <wps:cNvSpPr/>
                        <wps:spPr>
                          <a:xfrm>
                            <a:off x="1970405" y="1242060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处理服务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835660" y="737235"/>
                            <a:ext cx="3086100" cy="2400300"/>
                          </a:xfrm>
                          <a:prstGeom prst="roundRect">
                            <a:avLst>
                              <a:gd name="adj" fmla="val 4329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dash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683385" y="372110"/>
                            <a:ext cx="1362075" cy="342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数据采集分发系统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流程图: 可选过程 2"/>
                        <wps:cNvSpPr/>
                        <wps:spPr>
                          <a:xfrm>
                            <a:off x="1017905" y="2256155"/>
                            <a:ext cx="6096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采集服务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立方体 18"/>
                        <wps:cNvSpPr/>
                        <wps:spPr>
                          <a:xfrm>
                            <a:off x="73660" y="2265680"/>
                            <a:ext cx="561975" cy="636270"/>
                          </a:xfrm>
                          <a:prstGeom prst="cube">
                            <a:avLst>
                              <a:gd name="adj" fmla="val 1542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串口设备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18" idx="5"/>
                          <a:endCxn id="17" idx="1"/>
                        </wps:cNvCnPr>
                        <wps:spPr>
                          <a:xfrm flipV="1">
                            <a:off x="635635" y="2537460"/>
                            <a:ext cx="382270" cy="31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6"/>
                        <wps:cNvCnPr>
                          <a:stCxn id="17" idx="3"/>
                          <a:endCxn id="14" idx="1"/>
                        </wps:cNvCnPr>
                        <wps:spPr>
                          <a:xfrm flipV="1">
                            <a:off x="1627505" y="1523365"/>
                            <a:ext cx="342900" cy="101409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4.65pt;width:415.3pt;" coordsize="5274310,3996055" editas="canvas" o:gfxdata="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">
                <o:lock v:ext="edit" aspectratio="f"/>
                <v:shape id="_x0000_s1026" o:spid="_x0000_s1026" style="position:absolute;left:0;top:0;height:3996055;width:5274310;" filled="f" stroked="t" coordsize="21600,21600" o:gfxdata="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">
                  <v:fill on="f" focussize="0,0"/>
                  <v:stroke weight="1pt" color="#000000 [3213]" joinstyle="round" dashstyle="dash"/>
                  <v:imagedata o:title=""/>
                  <o:lock v:ext="edit" aspectratio="f"/>
                </v:shape>
                <v:shape id="流程图: 可选过程 2" o:spid="_x0000_s1026" o:spt="176" type="#_x0000_t176" style="position:absolute;left:1017905;top:1242060;height:561975;width:609600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+n3cc1AAAAAUBAAAPAAAAAAAAAAEAIAAAACIAAABkcnMvZG93bnJldi54bWxQ&#10;SwECFAAUAAAACACHTuJAQz/BTlEDAAAUBwAADgAAAAAAAAABACAAAAAjAQAAZHJzL2Uyb0RvYy54&#10;bWxQSwUGAAAAAAYABgBZAQAA5g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采集服务</w:t>
                        </w:r>
                      </w:p>
                    </w:txbxContent>
                  </v:textbox>
                </v:shape>
                <v:shape id="流程图: 可选过程 4" o:spid="_x0000_s1026" o:spt="176" type="#_x0000_t176" style="position:absolute;left:3046730;top:1242060;height:561975;width:609600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+n3cc1AAAAAUBAAAPAAAAAAAAAAEAIAAAACIAAABkcnMvZG93bnJldi54bWxQSwEC&#10;FAAUAAAACACHTuJAs8JZyk4DAAAVBwAADgAAAAAAAAABACAAAAAjAQAAZHJzL2Uyb0RvYy54bWxQ&#10;SwUGAAAAAAYABgBZAQAA4w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分发服务</w:t>
                        </w:r>
                      </w:p>
                    </w:txbxContent>
                  </v:textbox>
                </v:shape>
                <v:shape id="直接箭头连接符 6" o:spid="_x0000_s1026" o:spt="32" type="#_x0000_t32" style="position:absolute;left:1627505;top:1523365;height:0;width:342900;" filled="f" stroked="t" coordsize="21600,21600" o:gfxdata="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bi+vLVAAAABQEAAA8AAAAAAAAAAQAgAAAAIgAAAGRycy9kb3ducmV2LnhtbFBLAQIUABQAAAAI&#10;AIdO4kD9bCWLKQIAABIEAAAOAAAAAAAAAAEAIAAAACQBAABkcnMvZTJvRG9jLnhtbFBLBQYAAAAA&#10;BgAGAFkBAAC/BQAAAAA=&#10;">
                  <v:fill on="f" focussize="0,0"/>
                  <v:stroke color="#F69240 [3209]" joinstyle="round" endarrow="open"/>
                  <v:imagedata o:title=""/>
                  <o:lock v:ext="edit" aspectratio="f"/>
                </v:shape>
                <v:shape id="直接箭头连接符 7" o:spid="_x0000_s1026" o:spt="32" type="#_x0000_t32" style="position:absolute;left:2580005;top:1523365;height:0;width:466725;" filled="f" stroked="t" coordsize="21600,21600" o:gfxdata="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l7c&#10;VdYAAAAFAQAADwAAAAAAAAABACAAAAAiAAAAZHJzL2Rvd25yZXYueG1sUEsBAhQAFAAAAAgAh07i&#10;QFDsNHwkAgAAAAQAAA4AAAAAAAAAAQAgAAAAJQ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可选过程 8" o:spid="_x0000_s1026" o:spt="176" type="#_x0000_t176" style="position:absolute;left:3065780;top:2256155;height:561975;width:609600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fp93HNQAAAAFAQAADwAAAAAAAAABACAAAAAiAAAAZHJzL2Rvd25yZXYueG1s&#10;UEsBAhQAFAAAAAgAh07iQLXinrdSAwAAFgcAAA4AAAAAAAAAAQAgAAAAIwEAAGRycy9lMm9Eb2Mu&#10;eG1sUEsFBgAAAAAGAAYAWQEAAOc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分发服务</w:t>
                        </w:r>
                      </w:p>
                    </w:txbxContent>
                  </v:textbox>
                </v:shape>
                <v:shape id="直接箭头连接符 9" o:spid="_x0000_s1026" o:spt="32" type="#_x0000_t32" style="position:absolute;left:2580005;top:1523365;height:1014095;width:485775;" filled="f" stroked="t" coordsize="21600,21600" o:gfxdata="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Je3FXWAAAABQEAAA8AAAAAAAAAAQAgAAAAIgAAAGRycy9kb3ducmV2LnhtbFBLAQIUABQAAAAI&#10;AIdO4kBQkkUVKAIAAAYEAAAOAAAAAAAAAAEAIAAAACUBAABkcnMvZTJvRG9jLnhtbFBLBQYAAAAA&#10;BgAGAFkBAAC/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可选过程 10" o:spid="_x0000_s1026" o:spt="176" type="#_x0000_t176" style="position:absolute;left:4313555;top:1103630;height:344170;width:695325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fp93HNQAAAAFAQAADwAAAAAAAAABACAAAAAiAAAAZHJzL2Rvd25yZXYueG1sUEsBAhQA&#10;FAAAAAgAh07iQMGFHUFMAwAAFgcAAA4AAAAAAAAAAQAgAAAAIwEAAGRycy9lMm9Eb2MueG1sUEsF&#10;BgAAAAAGAAYAWQEAAOE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流程图: 可选过程 12" o:spid="_x0000_s1026" o:spt="176" type="#_x0000_t176" style="position:absolute;left:4313555;top:1617980;height:344170;width:695325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H6fdxzUAAAABQEAAA8AAAAAAAAAAQAgAAAAIgAAAGRycy9kb3ducmV2LnhtbFBL&#10;AQIUABQAAAAIAIdO4kC0rhWAUAMAABcHAAAOAAAAAAAAAAEAIAAAACMBAABkcnMvZTJvRG9jLnht&#10;bFBLBQYAAAAABgAGAFkBAADl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直接箭头连接符 13" o:spid="_x0000_s1026" o:spt="32" type="#_x0000_t32" style="position:absolute;left:3656330;top:1275715;flip:y;height:247650;width:657225;" filled="f" stroked="t" coordsize="21600,21600" o:gfxdata="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0CzLN1wAAAAUBAAAPAAAAAAAAAAEAIAAAACIAAABkcnMvZG93bnJldi54bWxQSwEC&#10;FAAUAAAACACHTuJABPg+6S4CAAAQBAAADgAAAAAAAAABACAAAAAmAQAAZHJzL2Uyb0RvYy54bWxQ&#10;SwUGAAAAAAYABgBZAQAAx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直接箭头连接符 15" o:spid="_x0000_s1026" o:spt="32" type="#_x0000_t32" style="position:absolute;left:3656330;top:1513840;height:266700;width:657225;" filled="f" stroked="t" coordsize="21600,21600" o:gfxdata="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iXtxV1gAAAAUBAAAPAAAAAAAAAAEAIAAAACIAAABkcnMvZG93bnJldi54bWxQSwECFAAUAAAA&#10;CACHTuJA6swbBykCAAAGBAAADgAAAAAAAAABACAAAAAlAQAAZHJzL2Uyb0RvYy54bWxQSwUGAAAA&#10;AAYABgBZAQAAwA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可选过程 10" o:spid="_x0000_s1026" o:spt="176" type="#_x0000_t176" style="position:absolute;left:4313555;top:2370455;height:344170;width:695325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+n3cc1AAAAAUBAAAPAAAAAAAAAAEAIAAAACIAAABkcnMvZG93bnJldi54bWxQ&#10;SwECFAAUAAAACACHTuJAfiCPsFEDAAAXBwAADgAAAAAAAAABACAAAAAjAQAAZHJzL2Uyb0RvYy54&#10;bWxQSwUGAAAAAAYABgBZAQAA5g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直接箭头连接符 15" o:spid="_x0000_s1026" o:spt="32" type="#_x0000_t32" style="position:absolute;left:3675380;top:2537460;height:5080;width:638175;" filled="f" stroked="t" coordsize="21600,21600" o:gfxdata="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l7c&#10;VdYAAAAFAQAADwAAAAAAAAABACAAAAAiAAAAZHJzL2Rvd25yZXYueG1sUEsBAhQAFAAAAAgAh07i&#10;QCTeNKIkAgAABAQAAA4AAAAAAAAAAQAgAAAAJQEAAGRycy9lMm9Eb2MueG1sUEsFBgAAAAAGAAYA&#10;WQEAALs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16" type="#_x0000_t16" style="position:absolute;left:73660;top:1252220;height:636270;width:561975;v-text-anchor:middle;" fillcolor="#BCBCBC [3216]" filled="t" stroked="t" coordsize="21600,21600" o:gfxdata="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an0bcdgAAAAFAQAADwAAAAAAAAABACAAAAAiAAAAZHJzL2Rvd25yZXYueG1sUEsBAhQAFAAA&#10;AAgAh07iQB39YLNFAwAAHQcAAA4AAAAAAAAAAQAgAAAAJwEAAGRycy9lMm9Eb2MueG1sUEsFBgAA&#10;AAAGAAYAWQEAAN4GAAAAAA==&#10;" adj="3331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串口设备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35635;top:1523365;flip:y;height:3810;width:382270;" filled="f" stroked="t" coordsize="21600,21600" o:gfxdata="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4ot&#10;atMAAAAFAQAADwAAAAAAAAABACAAAAAiAAAAZHJzL2Rvd25yZXYueG1sUEsBAhQAFAAAAAgAh07i&#10;QGrVrOlgAgAAkwQAAA4AAAAAAAAAAQAgAAAAIgEAAGRycy9lMm9Eb2MueG1sUEsFBgAAAAAGAAYA&#10;WQEAAPQFAAAAAA==&#10;">
                  <v:fill on="f" focussize="0,0"/>
                  <v:stroke weight="2pt" color="#000000 [3200]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流程图: 可选过程 2" o:spid="_x0000_s1026" o:spt="176" type="#_x0000_t176" style="position:absolute;left:1970405;top:1242060;height:561975;width:609600;v-text-anchor:middle;" fillcolor="#BCBCBC [3216]" filled="t" stroked="t" coordsize="21600,21600" o:gfxdata="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fp93HNQAAAAFAQAADwAAAAAAAAABACAAAAAiAAAAZHJzL2Rvd25yZXYueG1sUEsB&#10;AhQAFAAAAAgAh07iQPXql+pPAwAAFQcAAA4AAAAAAAAAAQAgAAAAIwEAAGRycy9lMm9Eb2MueG1s&#10;UEsFBgAAAAAGAAYAWQEAAOQ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处理服务</w:t>
                        </w:r>
                      </w:p>
                    </w:txbxContent>
                  </v:textbox>
                </v:shape>
                <v:roundrect id="_x0000_s1026" o:spid="_x0000_s1026" o:spt="2" style="position:absolute;left:835660;top:737235;height:2400300;width:3086100;v-text-anchor:middle;" filled="f" stroked="t" coordsize="21600,21600" arcsize="0.043287037037037" o:gfxdata="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EuvWm3XAAAABQEAAA8AAAAAAAAAAQAgAAAAIgAA&#10;AGRycy9kb3ducmV2LnhtbFBLAQIUABQAAAAIAIdO4kDIrars7QIAAMgFAAAOAAAAAAAAAAEAIAAA&#10;ACYBAABkcnMvZTJvRG9jLnhtbFBLBQYAAAAABgAGAFkBAACFBgAAAAA=&#10;">
                  <v:fill on="f" focussize="0,0"/>
                  <v:stroke weight="0.5pt" color="#262626 [2749]" joinstyle="round" dashstyle="dash"/>
                  <v:imagedata o:title=""/>
                  <o:lock v:ext="edit" aspectratio="f"/>
                </v:roundrect>
                <v:shape id="_x0000_s1026" o:spid="_x0000_s1026" o:spt="202" type="#_x0000_t202" style="position:absolute;left:1683385;top:372110;height:342265;width:1362075;" fillcolor="#FFFFFF [3201]" filled="t" stroked="f" coordsize="21600,21600" o:gfxdata="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0fSKnSAAAABQEAAA8AAAAAAAAAAQAgAAAAIgAAAGRycy9kb3du&#10;cmV2LnhtbFBLAQIUABQAAAAIAIdO4kCx1rfTPgIAAE4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数据采集分发系统</w:t>
                        </w:r>
                      </w:p>
                    </w:txbxContent>
                  </v:textbox>
                </v:shape>
                <v:shape id="流程图: 可选过程 2" o:spid="_x0000_s1026" o:spt="176" type="#_x0000_t176" style="position:absolute;left:1017905;top:2256155;height:561975;width:609600;v-text-anchor:middle;" fillcolor="#BCBCBC [3216]" filled="t" stroked="t" coordsize="21600,21600" o:gfxdata="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nZfMO1AAAAAUBAAAPAAAAAAAAAAEAIAAAACIAAABkcnMvZG93bnJldi54bWxQSwECFAAU&#10;AAAACACHTuJAH8erS0sDAAAWBwAADgAAAAAAAAABACAAAAAjAQAAZHJzL2Uyb0RvYy54bWxQSwUG&#10;AAAAAAYABgBZAQAA4A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采集服务</w:t>
                        </w:r>
                      </w:p>
                    </w:txbxContent>
                  </v:textbox>
                </v:shape>
                <v:shape id="_x0000_s1026" o:spid="_x0000_s1026" o:spt="16" type="#_x0000_t16" style="position:absolute;left:73660;top:2265680;height:636270;width:561975;v-text-anchor:middle;" fillcolor="#BCBCBC [3216]" filled="t" stroked="t" coordsize="21600,21600" o:gfxdata="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zh59j2AAAAAUBAAAPAAAAAAAAAAEAIAAAACIAAABkcnMvZG93bnJldi54bWxQSwECFAAUAAAA&#10;CACHTuJAd2wAMEQDAAAeBwAADgAAAAAAAAABACAAAAAnAQAAZHJzL2Uyb0RvYy54bWxQSwUGAAAA&#10;AAYABgBZAQAA3QYAAAAA&#10;" adj="3331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串口设备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35635;top:2537460;flip:y;height:3175;width:382270;" filled="f" stroked="t" coordsize="21600,21600" o:gfxdata="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4ot&#10;atMAAAAFAQAADwAAAAAAAAABACAAAAAiAAAAZHJzL2Rvd25yZXYueG1sUEsBAhQAFAAAAAgAh07i&#10;QPcrSiVgAgAAkwQAAA4AAAAAAAAAAQAgAAAAIgEAAGRycy9lMm9Eb2MueG1sUEsFBgAAAAAGAAYA&#10;WQEAAPQFAAAAAA==&#10;">
                  <v:fill on="f" focussize="0,0"/>
                  <v:stroke weight="2pt" color="#000000 [3200]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直接箭头连接符 6" o:spid="_x0000_s1026" o:spt="32" type="#_x0000_t32" style="position:absolute;left:1627505;top:1523365;flip:y;height:1014095;width:342900;" filled="f" stroked="t" coordsize="21600,21600" o:gfxdata="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uaUsjVAAAABQEAAA8AAAAAAAAAAQAgAAAAIgAAAGRycy9kb3ducmV2Lnht&#10;bFBLAQIUABQAAAAIAIdO4kAbH7kmNQIAACIEAAAOAAAAAAAAAAEAIAAAACQBAABkcnMvZTJvRG9j&#10;LnhtbFBLBQYAAAAABgAGAFkBAADLBQAAAAA=&#10;">
                  <v:fill on="f" focussize="0,0"/>
                  <v:stroke color="#F69240 [3209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数据源. 通过串口转网口, 将数据发送给采集服务.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接收串口设备数据, 将初步处理结果发送给处理服务.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接收采集服务初步处理的数据, 处理并规范化后推送给分发服务.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接收处理服务的数据, 根据客户端请求做筛选后返回.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数据处理服务(Agnss</w:t>
      </w:r>
      <w:r>
        <w:rPr>
          <w:rFonts w:hint="default"/>
          <w:lang w:val="en-US" w:eastAsia="zh-CN"/>
        </w:rPr>
        <w:t>Recorder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连接采集设备. 从采集设备读取数据, 写入到数据库.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服务间用消息队列做通信, 分发服务于客户端之间用HTTP.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ZeroMQ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用C++开发. 该采集服务有不同种类.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用C++开发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作为消息队列的服务端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 + vertx 开发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规范化后的数据, 结构如下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40"/>
        <w:gridCol w:w="5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440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5378" w:type="dxa"/>
          </w:tcPr>
          <w:p>
            <w:pPr>
              <w:pStyle w:val="1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device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53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basetime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hour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minute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misec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secacc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posacc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bdsmask_low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bdsmask_high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gpsmask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aidini_gps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25</w:t>
            </w:r>
            <w:r>
              <w:rPr>
                <w:rFonts w:hint="default"/>
                <w:vertAlign w:val="baseline"/>
                <w:lang w:val="en-US" w:eastAsia="zh-CN"/>
              </w:rPr>
              <w:t>5)</w:t>
            </w:r>
          </w:p>
        </w:tc>
        <w:tc>
          <w:tcPr>
            <w:tcW w:w="537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aidini_bds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25</w:t>
            </w:r>
            <w:r>
              <w:rPr>
                <w:rFonts w:hint="default"/>
                <w:vertAlign w:val="baseline"/>
                <w:lang w:val="en-US" w:eastAsia="zh-CN"/>
              </w:rPr>
              <w:t>5)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bds数据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aidini_gpsbds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25</w:t>
            </w:r>
            <w:r>
              <w:rPr>
                <w:rFonts w:hint="default"/>
                <w:vertAlign w:val="baseline"/>
                <w:lang w:val="en-US" w:eastAsia="zh-CN"/>
              </w:rPr>
              <w:t>5)</w:t>
            </w:r>
          </w:p>
        </w:tc>
        <w:tc>
          <w:tcPr>
            <w:tcW w:w="5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gpsbds数据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aideph_gps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4000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53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aideph_bds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4000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53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bds数据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aideph_gpsbds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(8000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537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gpsbds数据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67760"/>
            <wp:effectExtent l="0" t="0" r="6350" b="889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采集服务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5463540"/>
                <wp:effectExtent l="4445" t="4445" r="17145" b="18415"/>
                <wp:docPr id="21" name="画布 2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  <a:prstDash val="sysDash"/>
                        </a:ln>
                      </wpc:whole>
                      <wps:wsp>
                        <wps:cNvPr id="22" name="流程图: 可选过程 2"/>
                        <wps:cNvSpPr/>
                        <wps:spPr>
                          <a:xfrm>
                            <a:off x="1751330" y="704850"/>
                            <a:ext cx="1352550" cy="3898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监听指定端口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流程图: 可选过程 3"/>
                        <wps:cNvSpPr/>
                        <wps:spPr>
                          <a:xfrm>
                            <a:off x="1746885" y="1427480"/>
                            <a:ext cx="1362075" cy="4184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接收数据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流程图: 可选过程 4"/>
                        <wps:cNvSpPr/>
                        <wps:spPr>
                          <a:xfrm>
                            <a:off x="1746885" y="2199005"/>
                            <a:ext cx="1362075" cy="47561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初步处理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菱形 6"/>
                        <wps:cNvSpPr/>
                        <wps:spPr>
                          <a:xfrm>
                            <a:off x="1756410" y="3015615"/>
                            <a:ext cx="1341755" cy="5422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有结果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流程图: 终止 7"/>
                        <wps:cNvSpPr/>
                        <wps:spPr>
                          <a:xfrm>
                            <a:off x="1970405" y="4682490"/>
                            <a:ext cx="914400" cy="3784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8"/>
                        <wps:cNvCnPr>
                          <a:stCxn id="33" idx="2"/>
                          <a:endCxn id="26" idx="0"/>
                        </wps:cNvCnPr>
                        <wps:spPr>
                          <a:xfrm flipH="1">
                            <a:off x="2427605" y="4361180"/>
                            <a:ext cx="5080" cy="321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10"/>
                        <wps:cNvCnPr>
                          <a:stCxn id="24" idx="2"/>
                          <a:endCxn id="25" idx="0"/>
                        </wps:cNvCnPr>
                        <wps:spPr>
                          <a:xfrm flipH="1">
                            <a:off x="2427605" y="2674620"/>
                            <a:ext cx="635" cy="3409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11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2428240" y="1845945"/>
                            <a:ext cx="0" cy="353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12"/>
                        <wps:cNvCnPr>
                          <a:stCxn id="22" idx="2"/>
                          <a:endCxn id="23" idx="0"/>
                        </wps:cNvCnPr>
                        <wps:spPr>
                          <a:xfrm>
                            <a:off x="2427605" y="1094740"/>
                            <a:ext cx="635" cy="332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stCxn id="25" idx="1"/>
                          <a:endCxn id="23" idx="1"/>
                        </wps:cNvCnPr>
                        <wps:spPr>
                          <a:xfrm rot="10800000">
                            <a:off x="1746885" y="1637030"/>
                            <a:ext cx="9525" cy="1649730"/>
                          </a:xfrm>
                          <a:prstGeom prst="bentConnector3">
                            <a:avLst>
                              <a:gd name="adj1" fmla="val 26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流程图: 可选过程 4"/>
                        <wps:cNvSpPr/>
                        <wps:spPr>
                          <a:xfrm>
                            <a:off x="1751330" y="3894455"/>
                            <a:ext cx="1362075" cy="4667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发送处理结果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25" idx="2"/>
                          <a:endCxn id="33" idx="0"/>
                        </wps:cNvCnPr>
                        <wps:spPr>
                          <a:xfrm>
                            <a:off x="2427605" y="3557905"/>
                            <a:ext cx="5080" cy="336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>
                          <a:stCxn id="33" idx="3"/>
                          <a:endCxn id="23" idx="3"/>
                        </wps:cNvCnPr>
                        <wps:spPr>
                          <a:xfrm flipH="1" flipV="1">
                            <a:off x="3108960" y="1637030"/>
                            <a:ext cx="4445" cy="2491105"/>
                          </a:xfrm>
                          <a:prstGeom prst="bentConnector3">
                            <a:avLst>
                              <a:gd name="adj1" fmla="val -535714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流程图: 终止 7"/>
                        <wps:cNvSpPr/>
                        <wps:spPr>
                          <a:xfrm>
                            <a:off x="1970405" y="132080"/>
                            <a:ext cx="914400" cy="3784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stCxn id="45" idx="2"/>
                          <a:endCxn id="22" idx="0"/>
                        </wps:cNvCnPr>
                        <wps:spPr>
                          <a:xfrm>
                            <a:off x="2427605" y="510540"/>
                            <a:ext cx="0" cy="194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30.2pt;width:415.3pt;" coordsize="5274310,5463540" editas="canvas" o:gfxdata="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">
                <o:lock v:ext="edit" aspectratio="f"/>
                <v:shape id="_x0000_s1026" o:spid="_x0000_s1026" style="position:absolute;left:0;top:0;height:5463540;width:5274310;" filled="f" stroked="t" coordsize="21600,21600" o:gfxdata="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">
                  <v:fill on="f" focussize="0,0"/>
                  <v:stroke color="#000000 [3213]" joinstyle="round" dashstyle="3 1"/>
                  <v:imagedata o:title=""/>
                  <o:lock v:ext="edit" aspectratio="f"/>
                </v:shape>
                <v:shape id="流程图: 可选过程 2" o:spid="_x0000_s1026" o:spt="176" type="#_x0000_t176" style="position:absolute;left:1751330;top:704850;height:389890;width:1352550;v-text-anchor:middle;" fillcolor="#BCBCBC [3216]" filled="t" stroked="t" coordsize="21600,21600" o:gfxdata="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DV40bzUAAAABQEAAA8AAAAAAAAAAQAgAAAAIgAAAGRycy9kb3ducmV2LnhtbFBLAQIU&#10;ABQAAAAIAIdO4kAuEcQ9TQMAABYHAAAOAAAAAAAAAAEAIAAAACMBAABkcnMvZTJvRG9jLnhtbFBL&#10;BQYAAAAABgAGAFkBAADi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监听指定端口</w:t>
                        </w:r>
                      </w:p>
                    </w:txbxContent>
                  </v:textbox>
                </v:shape>
                <v:shape id="流程图: 可选过程 3" o:spid="_x0000_s1026" o:spt="176" type="#_x0000_t176" style="position:absolute;left:1746885;top:1427480;height:418465;width:1362075;v-text-anchor:middle;" fillcolor="#BCBCBC [3216]" filled="t" stroked="t" coordsize="21600,21600" o:gfxdata="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NXjRvNQAAAAFAQAADwAAAAAAAAABACAAAAAiAAAAZHJzL2Rvd25yZXYueG1s&#10;UEsBAhQAFAAAAAgAh07iQNf4XAVSAwAAFwcAAA4AAAAAAAAAAQAgAAAAIwEAAGRycy9lMm9Eb2Mu&#10;eG1sUEsFBgAAAAAGAAYAWQEAAOc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接收数据</w:t>
                        </w:r>
                      </w:p>
                    </w:txbxContent>
                  </v:textbox>
                </v:shape>
                <v:shape id="流程图: 可选过程 4" o:spid="_x0000_s1026" o:spt="176" type="#_x0000_t176" style="position:absolute;left:1746885;top:2199005;height:475615;width:1362075;v-text-anchor:middle;" fillcolor="#BCBCBC [3216]" filled="t" stroked="t" coordsize="21600,21600" o:gfxdata="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NXjRvNQAAAAFAQAADwAAAAAAAAABACAAAAAiAAAAZHJzL2Rvd25yZXYueG1s&#10;UEsBAhQAFAAAAAgAh07iQOC54RZSAwAAFwcAAA4AAAAAAAAAAQAgAAAAIwEAAGRycy9lMm9Eb2Mu&#10;eG1sUEsFBgAAAAAGAAYAWQEAAOc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初步处理</w:t>
                        </w:r>
                      </w:p>
                    </w:txbxContent>
                  </v:textbox>
                </v:shape>
                <v:shape id="菱形 6" o:spid="_x0000_s1026" o:spt="4" type="#_x0000_t4" style="position:absolute;left:1756410;top:3015615;height:542290;width:1341755;v-text-anchor:middle;" fillcolor="#BCBCBC [3216]" filled="t" stroked="t" coordsize="21600,21600" o:gfxdata="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K8yrZNUAAAAFAQAADwAAAAAAAAABACAAAAAi&#10;AAAAZHJzL2Rvd25yZXYueG1sUEsBAhQAFAAAAAgAh07iQJe2l2gqAwAA9AYAAA4AAAAAAAAAAQAg&#10;AAAAJAEAAGRycy9lMm9Eb2MueG1sUEsFBgAAAAAGAAYAWQEAAMA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有结果</w:t>
                        </w:r>
                      </w:p>
                    </w:txbxContent>
                  </v:textbox>
                </v:shape>
                <v:shape id="流程图: 终止 7" o:spid="_x0000_s1026" o:spt="116" type="#_x0000_t116" style="position:absolute;left:1970405;top:4682490;height:378460;width:914400;v-text-anchor:middle;" fillcolor="#BCBCBC [3216]" filled="t" stroked="t" coordsize="21600,21600" o:gfxdata="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dQ6H&#10;xdYAAAAFAQAADwAAAAAAAAABACAAAAAiAAAAZHJzL2Rvd25yZXYueG1sUEsBAhQAFAAAAAgAh07i&#10;QCT0/MBBAwAACgcAAA4AAAAAAAAAAQAgAAAAJQEAAGRycy9lMm9Eb2MueG1sUEsFBgAAAAAGAAYA&#10;WQEAANg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8" o:spid="_x0000_s1026" o:spt="32" type="#_x0000_t32" style="position:absolute;left:2427605;top:4361180;flip:x;height:321310;width:5080;" filled="f" stroked="t" coordsize="21600,21600" o:gfxdata="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AV+6bXAAAABQEAAA8AAAAAAAAAAQAgAAAAIgAAAGRycy9kb3ducmV2LnhtbFBLAQIUABQA&#10;AAAIAIdO4kBaOIXuKgIAAA0EAAAOAAAAAAAAAAEAIAAAACYBAABkcnMvZTJvRG9jLnhtbFBLBQYA&#10;AAAABgAGAFkBAADC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直接箭头连接符 10" o:spid="_x0000_s1026" o:spt="32" type="#_x0000_t32" style="position:absolute;left:2427605;top:2674620;flip:x;height:340995;width:635;" filled="f" stroked="t" coordsize="21600,21600" o:gfxdata="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AV+6bXAAAABQEAAA8AAAAAAAAAAQAgAAAAIgAAAGRycy9kb3ducmV2LnhtbFBLAQIUABQAAAAI&#10;AIdO4kAoToqgJwIAAA0EAAAOAAAAAAAAAAEAIAAAACYBAABkcnMvZTJvRG9jLnhtbFBLBQYAAAAA&#10;BgAGAFkBAAC/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直接箭头连接符 11" o:spid="_x0000_s1026" o:spt="32" type="#_x0000_t32" style="position:absolute;left:2428240;top:1845945;height:353060;width:0;" filled="f" stroked="t" coordsize="21600,21600" o:gfxdata="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mQBU+1QAA&#10;AAUBAAAPAAAAAAAAAAEAIAAAACIAAABkcnMvZG93bnJldi54bWxQSwECFAAUAAAACACHTuJAcLjx&#10;5SECAAABBAAADgAAAAAAAAABACAAAAAkAQAAZHJzL2Uyb0RvYy54bWxQSwUGAAAAAAYABgBZAQAA&#10;t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直接箭头连接符 12" o:spid="_x0000_s1026" o:spt="32" type="#_x0000_t32" style="position:absolute;left:2427605;top:1094740;height:332740;width:635;" filled="f" stroked="t" coordsize="21600,21600" o:gfxdata="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mQBU+1QAA&#10;AAUBAAAPAAAAAAAAAAEAIAAAACIAAABkcnMvZG93bnJldi54bWxQSwECFAAUAAAACACHTuJA7Tch&#10;YiECAAADBAAADgAAAAAAAAABACAAAAAkAQAAZHJzL2Uyb0RvYy54bWxQSwUGAAAAAAYABgBZAQAA&#10;t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4" type="#_x0000_t34" style="position:absolute;left:1746885;top:1637030;height:1649730;width:9525;rotation:11796480f;" filled="f" stroked="t" coordsize="21600,21600" o:gfxdata="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T8/ZO1QAAAAUBAAAPAAAAAAAAAAEAIAAAACIAAABkcnMvZG93bnJldi54&#10;bWxQSwECFAAUAAAACACHTuJAC0WvmDYCAAA5BAAADgAAAAAAAAABACAAAAAkAQAAZHJzL2Uyb0Rv&#10;Yy54bWxQSwUGAAAAAAYABgBZAQAAzAUAAAAA&#10;" adj="561600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可选过程 4" o:spid="_x0000_s1026" o:spt="176" type="#_x0000_t176" style="position:absolute;left:1751330;top:3894455;height:466725;width:1362075;v-text-anchor:middle;" fillcolor="#BCBCBC [3216]" filled="t" stroked="t" coordsize="21600,21600" o:gfxdata="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DV40bzUAAAABQEAAA8AAAAAAAAAAQAgAAAAIgAAAGRycy9kb3ducmV2LnhtbFBLAQIU&#10;ABQAAAAIAIdO4kBWA43WTQMAABcHAAAOAAAAAAAAAAEAIAAAACMBAABkcnMvZTJvRG9jLnhtbFBL&#10;BQYAAAAABgAGAFkBAADi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发送处理结果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427605;top:3557905;height:336550;width:5080;" filled="f" stroked="t" coordsize="21600,21600" o:gfxdata="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QBU+&#10;1QAAAAUBAAAPAAAAAAAAAAEAIAAAACIAAABkcnMvZG93bnJldi54bWxQSwECFAAUAAAACACHTuJA&#10;fLDgEiQCAAAEBAAADgAAAAAAAAABACAAAAAkAQAAZHJzL2Uyb0RvYy54bWxQSwUGAAAAAAYABgBZ&#10;AQAAu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4" type="#_x0000_t34" style="position:absolute;left:3108960;top:1637030;flip:x y;height:2491105;width:4445;" filled="f" stroked="t" coordsize="21600,21600" o:gfxdata="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5igKtQAAAAFAQAADwAAAAAAAAABACAAAAAiAAAA&#10;ZHJzL2Rvd25yZXYueG1sUEsBAhQAFAAAAAgAh07iQNuj2U9EAgAAPwQAAA4AAAAAAAAAAQAgAAAA&#10;IwEAAGRycy9lMm9Eb2MueG1sUEsFBgAAAAAGAAYAWQEAANkFAAAAAA==&#10;" adj="-1157143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流程图: 终止 7" o:spid="_x0000_s1026" o:spt="116" type="#_x0000_t116" style="position:absolute;left:1970405;top:132080;height:378460;width:914400;v-text-anchor:middle;" fillcolor="#BCBCBC [3216]" filled="t" stroked="t" coordsize="21600,21600" o:gfxdata="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CMNbBzV&#10;AAAABQEAAA8AAAAAAAAAAQAgAAAAIgAAAGRycy9kb3ducmV2LnhtbFBLAQIUABQAAAAIAIdO4kDB&#10;J6GNQAMAAAkHAAAOAAAAAAAAAAEAIAAAACQBAABkcnMvZTJvRG9jLnhtbFBLBQYAAAAABgAGAFkB&#10;AADW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427605;top:510540;height:194310;width:0;" filled="f" stroked="t" coordsize="21600,21600" o:gfxdata="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ZAFT7VAAAA&#10;BQEAAA8AAAAAAAAAAQAgAAAAIgAAAGRycy9kb3ducmV2LnhtbFBLAQIUABQAAAAIAIdO4kD5Sffj&#10;IAIAAAAEAAAOAAAAAAAAAAEAIAAAACQBAABkcnMvZTJvRG9jLnhtbFBLBQYAAAAABgAGAFkBAAC2&#10;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处理服务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5986780"/>
                <wp:effectExtent l="4445" t="4445" r="17145" b="952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  <a:prstDash val="sysDash"/>
                        </a:ln>
                      </wpc:whole>
                      <wps:wsp>
                        <wps:cNvPr id="2" name="流程图: 可选过程 2"/>
                        <wps:cNvSpPr/>
                        <wps:spPr>
                          <a:xfrm>
                            <a:off x="1741805" y="809625"/>
                            <a:ext cx="1352550" cy="6184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启动服务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接收采集服务连接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流程图: 可选过程 3"/>
                        <wps:cNvSpPr/>
                        <wps:spPr>
                          <a:xfrm>
                            <a:off x="1737360" y="1665605"/>
                            <a:ext cx="1362075" cy="4470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接收数据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可选过程 4"/>
                        <wps:cNvSpPr/>
                        <wps:spPr>
                          <a:xfrm>
                            <a:off x="1737360" y="2418080"/>
                            <a:ext cx="1362075" cy="6184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处理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规范化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菱形 6"/>
                        <wps:cNvSpPr/>
                        <wps:spPr>
                          <a:xfrm>
                            <a:off x="1723390" y="3415665"/>
                            <a:ext cx="1389380" cy="5416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有结果?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终止 7"/>
                        <wps:cNvSpPr/>
                        <wps:spPr>
                          <a:xfrm>
                            <a:off x="1960880" y="5101590"/>
                            <a:ext cx="914400" cy="3784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6" idx="2"/>
                          <a:endCxn id="55" idx="0"/>
                        </wps:cNvCnPr>
                        <wps:spPr>
                          <a:xfrm>
                            <a:off x="2418080" y="3957320"/>
                            <a:ext cx="635" cy="2800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肘形连接符 9"/>
                        <wps:cNvCnPr>
                          <a:stCxn id="6" idx="1"/>
                          <a:endCxn id="3" idx="1"/>
                        </wps:cNvCnPr>
                        <wps:spPr>
                          <a:xfrm rot="10800000" flipH="1">
                            <a:off x="1723390" y="1889125"/>
                            <a:ext cx="13970" cy="1797685"/>
                          </a:xfrm>
                          <a:prstGeom prst="bentConnector3">
                            <a:avLst>
                              <a:gd name="adj1" fmla="val -170454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2418080" y="3036570"/>
                            <a:ext cx="635" cy="3790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418715" y="2112645"/>
                            <a:ext cx="0" cy="3054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418080" y="1428115"/>
                            <a:ext cx="635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流程图: 终止 48"/>
                        <wps:cNvSpPr/>
                        <wps:spPr>
                          <a:xfrm>
                            <a:off x="1960880" y="189230"/>
                            <a:ext cx="914400" cy="3784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8" idx="2"/>
                          <a:endCxn id="2" idx="0"/>
                        </wps:cNvCnPr>
                        <wps:spPr>
                          <a:xfrm>
                            <a:off x="2418080" y="567690"/>
                            <a:ext cx="0" cy="2419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流程图: 可选过程 55"/>
                        <wps:cNvSpPr/>
                        <wps:spPr>
                          <a:xfrm>
                            <a:off x="1737360" y="4237355"/>
                            <a:ext cx="1362075" cy="4470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推送给分发服务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5" idx="3"/>
                          <a:endCxn id="3" idx="3"/>
                        </wps:cNvCnPr>
                        <wps:spPr>
                          <a:xfrm flipV="1">
                            <a:off x="3099435" y="1889125"/>
                            <a:ext cx="3175" cy="2571750"/>
                          </a:xfrm>
                          <a:prstGeom prst="bentConnector3">
                            <a:avLst>
                              <a:gd name="adj1" fmla="val 75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55" idx="2"/>
                          <a:endCxn id="7" idx="0"/>
                        </wps:cNvCnPr>
                        <wps:spPr>
                          <a:xfrm flipH="1">
                            <a:off x="2418080" y="4684395"/>
                            <a:ext cx="635" cy="417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71.4pt;width:415.3pt;" coordsize="5274310,5986780" editas="canvas" o:gfxdata="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">
                <o:lock v:ext="edit" aspectratio="f"/>
                <v:shape id="_x0000_s1026" o:spid="_x0000_s1026" style="position:absolute;left:0;top:0;height:5986780;width:5274310;" filled="f" stroked="t" coordsize="21600,21600" o:gfxdata="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">
                  <v:fill on="f" focussize="0,0"/>
                  <v:stroke color="#000000 [3213]" joinstyle="round" dashstyle="3 1"/>
                  <v:imagedata o:title=""/>
                  <o:lock v:ext="edit" aspectratio="f"/>
                </v:shape>
                <v:shape id="_x0000_s1026" o:spid="_x0000_s1026" o:spt="176" type="#_x0000_t176" style="position:absolute;left:1741805;top:809625;height:618490;width:1352550;v-text-anchor:middle;" fillcolor="#BCBCBC [3216]" filled="t" stroked="t" coordsize="21600,21600" o:gfxdata="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NXjRvNQAAAAFAQAADwAAAAAAAAABACAAAAAiAAAAZHJzL2Rvd25yZXYueG1sUEsBAhQA&#10;FAAAAAgAh07iQEEudepMAwAAFQcAAA4AAAAAAAAAAQAgAAAAIwEAAGRycy9lMm9Eb2MueG1sUEsF&#10;BgAAAAAGAAYAWQEAAOE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启动服务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接收采集服务连接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737360;top:1665605;height:447040;width:1362075;v-text-anchor:middle;" fillcolor="#BCBCBC [3216]" filled="t" stroked="t" coordsize="21600,21600" o:gfxdata="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1eNG81AAAAAUBAAAPAAAAAAAAAAEAIAAAACIAAABkcnMvZG93bnJldi54bWxQ&#10;SwECFAAUAAAACACHTuJAITWG2FEDAAAWBwAADgAAAAAAAAABACAAAAAjAQAAZHJzL2Uyb0RvYy54&#10;bWxQSwUGAAAAAAYABgBZAQAA5g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接收数据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737360;top:2418080;height:618490;width:1362075;v-text-anchor:middle;" fillcolor="#BCBCBC [3216]" filled="t" stroked="t" coordsize="21600,21600" o:gfxdata="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1eNG81AAAAAUBAAAPAAAAAAAAAAEAIAAAACIAAABkcnMvZG93bnJldi54bWxQ&#10;SwECFAAUAAAACACHTuJAFnQ7y1EDAAAWBwAADgAAAAAAAAABACAAAAAjAQAAZHJzL2Uyb0RvYy54&#10;bWxQSwUGAAAAAAYABgBZAQAA5g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处理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规范化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1723390;top:3415665;height:541655;width:1389380;v-text-anchor:middle;" fillcolor="#BCBCBC [3216]" filled="t" stroked="t" coordsize="21600,21600" o:gfxdata="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K8yrZNUAAAAFAQAADwAAAAAAAAABACAAAAAi&#10;AAAAZHJzL2Rvd25yZXYueG1sUEsBAhQAFAAAAAgAh07iQKOiRS4qAwAA8wYAAA4AAAAAAAAAAQAg&#10;AAAAJAEAAGRycy9lMm9Eb2MueG1sUEsFBgAAAAAGAAYAWQEAAMA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有结果?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960880;top:5101590;height:378460;width:914400;v-text-anchor:middle;" fillcolor="#BCBCBC [3216]" filled="t" stroked="t" coordsize="21600,21600" o:gfxdata="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HUOh8XWAAAABQEAAA8AAAAAAAAAAQAgAAAAIgAAAGRycy9kb3ducmV2LnhtbFBLAQIUABQAAAAI&#10;AIdO4kBvXBWzRQMAAAkHAAAOAAAAAAAAAAEAIAAAACUBAABkcnMvZTJvRG9jLnhtbFBLBQYAAAAA&#10;BgAGAFkBAADcBgAAAAA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418080;top:3957320;height:280035;width:635;" filled="f" stroked="t" coordsize="21600,21600" o:gfxdata="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BD/ufX&#10;AAAABQEAAA8AAAAAAAAAAQAgAAAAIgAAAGRycy9kb3ducmV2LnhtbFBLAQIUABQAAAAIAIdO4kBt&#10;I0VgIQIAAAAEAAAOAAAAAAAAAAEAIAAAACYBAABkcnMvZTJvRG9jLnhtbFBLBQYAAAAABgAGAFkB&#10;AAC5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4" type="#_x0000_t34" style="position:absolute;left:1723390;top:1889125;flip:x;height:1797685;width:13970;rotation:11796480f;" filled="f" stroked="t" coordsize="21600,21600" o:gfxdata="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OyQf9gAAAAFAQAADwAAAAAAAAABACAAAAAi&#10;AAAAZHJzL2Rvd25yZXYueG1sUEsBAhQAFAAAAAgAh07iQEapmRxDAgAAQQQAAA4AAAAAAAAAAQAg&#10;AAAAJwEAAGRycy9lMm9Eb2MueG1sUEsFBgAAAAAGAAYAWQEAANwFAAAAAA==&#10;" adj="-368182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418080;top:3036570;flip:x;height:379095;width:635;" filled="f" stroked="t" coordsize="21600,21600" o:gfxdata="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mFhB/1wAAAAUBAAAPAAAAAAAAAAEAIAAAACIAAABkcnMvZG93bnJldi54bWxQSwECFAAUAAAA&#10;CACHTuJAIVgZOCgCAAALBAAADgAAAAAAAAABACAAAAAmAQAAZHJzL2Uyb0RvYy54bWxQSwUGAAAA&#10;AAYABgBZAQAAwA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418715;top:2112645;height:305435;width:0;" filled="f" stroked="t" coordsize="21600,21600" o:gfxdata="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EP+59cA&#10;AAAFAQAADwAAAAAAAAABACAAAAAiAAAAZHJzL2Rvd25yZXYueG1sUEsBAhQAFAAAAAgAh07iQH3X&#10;zNkgAgAA/wMAAA4AAAAAAAAAAQAgAAAAJgEAAGRycy9lMm9Eb2MueG1sUEsFBgAAAAAGAAYAWQEA&#10;ALg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418080;top:1428115;height:237490;width:635;" filled="f" stroked="t" coordsize="21600,21600" o:gfxdata="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BD&#10;/ufXAAAABQEAAA8AAAAAAAAAAQAgAAAAIgAAAGRycy9kb3ducmV2LnhtbFBLAQIUABQAAAAIAIdO&#10;4kCcaMZXJAIAAAEEAAAOAAAAAAAAAAEAIAAAACYBAABkcnMvZTJvRG9jLnhtbFBLBQYAAAAABgAG&#10;AFkBAAC8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116" type="#_x0000_t116" style="position:absolute;left:1960880;top:189230;height:378460;width:914400;v-text-anchor:middle;" fillcolor="#BCBCBC [3216]" filled="t" stroked="t" coordsize="21600,21600" o:gfxdata="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1DofF&#10;1gAAAAUBAAAPAAAAAAAAAAEAIAAAACIAAABkcnMvZG93bnJldi54bWxQSwECFAAUAAAACACHTuJA&#10;BbJ6YUADAAAKBwAADgAAAAAAAAABACAAAAAlAQAAZHJzL2Uyb0RvYy54bWxQSwUGAAAAAAYABgBZ&#10;AQAA1wYAAAAA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418080;top:567690;height:241935;width:0;" filled="f" stroked="t" coordsize="21600,21600" o:gfxdata="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wQ/7n1wAA&#10;AAUBAAAPAAAAAAAAAAEAIAAAACIAAABkcnMvZG93bnJldi54bWxQSwECFAAUAAAACACHTuJA3fcc&#10;oR8CAAD/AwAADgAAAAAAAAABACAAAAAmAQAAZHJzL2Uyb0RvYy54bWxQSwUGAAAAAAYABgBZAQAA&#10;t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176" type="#_x0000_t176" style="position:absolute;left:1737360;top:4237355;height:447040;width:1362075;v-text-anchor:middle;" fillcolor="#BCBCBC [3216]" filled="t" stroked="t" coordsize="21600,21600" o:gfxdata="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NXjRvNQAAAAFAQAADwAAAAAAAAABACAAAAAiAAAAZHJzL2Rvd25yZXYueG1sUEsBAhQA&#10;FAAAAAgAh07iQK5FfTxMAwAAGAcAAA4AAAAAAAAAAQAgAAAAIwEAAGRycy9lMm9Eb2MueG1sUEsF&#10;BgAAAAAGAAYAWQEAAOEGAAAAAA==&#10;">
                  <v:fill type="gradient" on="t" color2="#EDEDED [3216]" colors="0f #BCBCBC;22938f #D0D0D0;65536f #EDEDED" angle="180" focus="100%" focussize="0,0" rotate="t"/>
                  <v:stroke color="#000000 [3200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推送给分发服务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3099435;top:1889125;flip:y;height:2571750;width:3175;" filled="f" stroked="t" coordsize="21600,21600" o:gfxdata="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n3JMLUAAAABQEAAA8AAAAAAAAAAQAgAAAAIgAAAGRycy9kb3ducmV2&#10;LnhtbFBLAQIUABQAAAAIAIdO4kD5khdeOQIAADMEAAAOAAAAAAAAAAEAIAAAACMBAABkcnMvZTJv&#10;RG9jLnhtbFBLBQYAAAAABgAGAFkBAADOBQAAAAA=&#10;" adj="1620000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418080;top:4684395;flip:x;height:417195;width:635;" filled="f" stroked="t" coordsize="21600,21600" o:gfxdata="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YWEH/XAAAABQEAAA8AAAAAAAAAAQAgAAAAIgAAAGRycy9kb3ducmV2LnhtbFBLAQIUABQA&#10;AAAIAIdO4kBDgyFfKgIAAAwEAAAOAAAAAAAAAAEAIAAAACYBAABkcnMvZTJvRG9jLnhtbFBLBQYA&#10;AAAABgAGAFkBAADC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www.100wits.com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  <w:between w:val="none" w:color="auto" w:sz="0" w:space="0"/>
      </w:pBdr>
    </w:pPr>
    <w:r>
      <w:rPr>
        <w:rFonts w:hint="eastAsia"/>
        <w:lang w:val="en-US" w:eastAsia="zh-CN"/>
      </w:rPr>
      <w:t>www.100wits.com</w:t>
    </w:r>
    <w:r>
      <w:rPr>
        <w:rFonts w:hint="eastAsia"/>
        <w:lang w:val="en-US" w:eastAsia="zh-CN"/>
      </w:rPr>
      <w:tab/>
    </w:r>
    <w:r>
      <w:fldChar w:fldCharType="begin"/>
    </w:r>
    <w:r>
      <w:instrText xml:space="preserve"> PAGE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 w:ascii="宋体" w:hAnsi="宋体" w:eastAsia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0A42"/>
    <w:rsid w:val="02034B66"/>
    <w:rsid w:val="045618C5"/>
    <w:rsid w:val="06552C99"/>
    <w:rsid w:val="06DD1F15"/>
    <w:rsid w:val="081226F1"/>
    <w:rsid w:val="08DE090F"/>
    <w:rsid w:val="09B07AFF"/>
    <w:rsid w:val="0B6E4FBB"/>
    <w:rsid w:val="0BEC167F"/>
    <w:rsid w:val="0E5F6A1F"/>
    <w:rsid w:val="107374D3"/>
    <w:rsid w:val="108019BF"/>
    <w:rsid w:val="110B2A1C"/>
    <w:rsid w:val="1285203D"/>
    <w:rsid w:val="14995524"/>
    <w:rsid w:val="150C3B53"/>
    <w:rsid w:val="15777AE7"/>
    <w:rsid w:val="17140ED2"/>
    <w:rsid w:val="18835C68"/>
    <w:rsid w:val="1C130FCD"/>
    <w:rsid w:val="1C8A5238"/>
    <w:rsid w:val="1DFC3C24"/>
    <w:rsid w:val="1E723D59"/>
    <w:rsid w:val="1FC4563A"/>
    <w:rsid w:val="230D7749"/>
    <w:rsid w:val="236D64E9"/>
    <w:rsid w:val="2384222C"/>
    <w:rsid w:val="23DE42F6"/>
    <w:rsid w:val="2476677F"/>
    <w:rsid w:val="25F4289C"/>
    <w:rsid w:val="260B05DB"/>
    <w:rsid w:val="26213D2E"/>
    <w:rsid w:val="276C7734"/>
    <w:rsid w:val="278416AA"/>
    <w:rsid w:val="2AE75064"/>
    <w:rsid w:val="2B35176F"/>
    <w:rsid w:val="2BD76F0B"/>
    <w:rsid w:val="2C015D9E"/>
    <w:rsid w:val="2E990DA4"/>
    <w:rsid w:val="2F4A7DFD"/>
    <w:rsid w:val="30397B59"/>
    <w:rsid w:val="30A957CB"/>
    <w:rsid w:val="30E1475F"/>
    <w:rsid w:val="31905BF1"/>
    <w:rsid w:val="32132E5B"/>
    <w:rsid w:val="360D6E75"/>
    <w:rsid w:val="36D80517"/>
    <w:rsid w:val="371A7100"/>
    <w:rsid w:val="37E406B1"/>
    <w:rsid w:val="3AFD16EE"/>
    <w:rsid w:val="3D8A7E1D"/>
    <w:rsid w:val="3EE92EB4"/>
    <w:rsid w:val="3F756DE1"/>
    <w:rsid w:val="40563E98"/>
    <w:rsid w:val="409B18C3"/>
    <w:rsid w:val="40C07F26"/>
    <w:rsid w:val="40CD341C"/>
    <w:rsid w:val="41F462DC"/>
    <w:rsid w:val="42327641"/>
    <w:rsid w:val="423F517F"/>
    <w:rsid w:val="43442DE9"/>
    <w:rsid w:val="45C17668"/>
    <w:rsid w:val="4659291E"/>
    <w:rsid w:val="487B0056"/>
    <w:rsid w:val="49653028"/>
    <w:rsid w:val="4B8031D7"/>
    <w:rsid w:val="4D3A2CC1"/>
    <w:rsid w:val="4D9213D1"/>
    <w:rsid w:val="4E1352AD"/>
    <w:rsid w:val="50A02ADB"/>
    <w:rsid w:val="53736242"/>
    <w:rsid w:val="53B977F5"/>
    <w:rsid w:val="54357E67"/>
    <w:rsid w:val="54CE52FE"/>
    <w:rsid w:val="56491442"/>
    <w:rsid w:val="57871A97"/>
    <w:rsid w:val="57D322D3"/>
    <w:rsid w:val="58B93687"/>
    <w:rsid w:val="5A2356A7"/>
    <w:rsid w:val="5A393989"/>
    <w:rsid w:val="5A7A7DF4"/>
    <w:rsid w:val="5AA71CC2"/>
    <w:rsid w:val="5B1141B7"/>
    <w:rsid w:val="5CAC1829"/>
    <w:rsid w:val="5DC475E7"/>
    <w:rsid w:val="5DDB28C9"/>
    <w:rsid w:val="5F2B5B64"/>
    <w:rsid w:val="60203532"/>
    <w:rsid w:val="60715B1B"/>
    <w:rsid w:val="607F73FE"/>
    <w:rsid w:val="60A4721E"/>
    <w:rsid w:val="633C209D"/>
    <w:rsid w:val="673C1DB9"/>
    <w:rsid w:val="6DBF7BA9"/>
    <w:rsid w:val="6F320D36"/>
    <w:rsid w:val="6FE147C2"/>
    <w:rsid w:val="6FE86A90"/>
    <w:rsid w:val="709C04B8"/>
    <w:rsid w:val="72572C20"/>
    <w:rsid w:val="72693DD7"/>
    <w:rsid w:val="72722E2B"/>
    <w:rsid w:val="742E3538"/>
    <w:rsid w:val="744F41DE"/>
    <w:rsid w:val="761955CD"/>
    <w:rsid w:val="784B2E82"/>
    <w:rsid w:val="797510CD"/>
    <w:rsid w:val="7CA11E8E"/>
    <w:rsid w:val="7D564483"/>
    <w:rsid w:val="7E865345"/>
    <w:rsid w:val="7F0415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rFonts w:ascii="Times New Roman" w:hAnsi="Times New Roman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leftChars="0" w:hanging="567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12">
    <w:name w:val="Default Paragraph Font"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 First Indent"/>
    <w:basedOn w:val="6"/>
    <w:qFormat/>
    <w:uiPriority w:val="0"/>
    <w:pPr>
      <w:ind w:firstLine="420" w:firstLineChars="100"/>
    </w:pPr>
  </w:style>
  <w:style w:type="paragraph" w:styleId="6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Body Text First Indent 2"/>
    <w:basedOn w:val="7"/>
    <w:qFormat/>
    <w:uiPriority w:val="0"/>
    <w:pPr>
      <w:ind w:firstLine="420" w:firstLineChars="200"/>
    </w:p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6">
    <w:name w:val="表格标题"/>
    <w:basedOn w:val="1"/>
    <w:next w:val="1"/>
    <w:qFormat/>
    <w:uiPriority w:val="0"/>
    <w:pPr>
      <w:jc w:val="center"/>
    </w:pPr>
    <w:rPr>
      <w:rFonts w:ascii="Times New Roman" w:hAnsi="Times New Roman"/>
      <w:b/>
      <w:sz w:val="24"/>
    </w:rPr>
  </w:style>
  <w:style w:type="paragraph" w:customStyle="1" w:styleId="17">
    <w:name w:val="Code"/>
    <w:basedOn w:val="1"/>
    <w:qFormat/>
    <w:uiPriority w:val="0"/>
    <w:pPr>
      <w:pBdr>
        <w:top w:val="dashed" w:color="548DD4" w:sz="4" w:space="4"/>
        <w:left w:val="dashed" w:color="548DD4" w:sz="4" w:space="4"/>
        <w:bottom w:val="dashed" w:color="548DD4" w:sz="4" w:space="4"/>
        <w:right w:val="dashed" w:color="548DD4" w:sz="4" w:space="4"/>
      </w:pBdr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设计草稿.wpt</Template>
  <Pages>1</Pages>
  <Words>23</Words>
  <Characters>33</Characters>
  <Lines>0</Lines>
  <Paragraphs>0</Paragraphs>
  <ScaleCrop>false</ScaleCrop>
  <LinksUpToDate>false</LinksUpToDate>
  <CharactersWithSpaces>33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2017-03-29T03:01:00Z</dcterms:created>
  <dc:creator>zhengboyuan</dc:creator>
  <cp:lastModifiedBy>zhengboyuan</cp:lastModifiedBy>
  <dcterms:modified xsi:type="dcterms:W3CDTF">2017-04-19T08:46:44Z</dcterms:modified>
  <dc:title>设计模板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