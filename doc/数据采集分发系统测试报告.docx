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11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数据采集分发服务测试报告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pStyle w:val="16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版本</w:t>
            </w:r>
          </w:p>
        </w:tc>
        <w:tc>
          <w:tcPr>
            <w:tcW w:w="2841" w:type="dxa"/>
            <w:vAlign w:val="top"/>
          </w:tcPr>
          <w:p>
            <w:pPr>
              <w:pStyle w:val="16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日期</w:t>
            </w:r>
          </w:p>
        </w:tc>
        <w:tc>
          <w:tcPr>
            <w:tcW w:w="2841" w:type="dxa"/>
            <w:vAlign w:val="top"/>
          </w:tcPr>
          <w:p>
            <w:pPr>
              <w:pStyle w:val="16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1.0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201</w:t>
            </w:r>
            <w:r>
              <w:rPr>
                <w:rFonts w:hint="eastAsia"/>
                <w:vertAlign w:val="baseline"/>
                <w:lang w:val="en-US" w:eastAsia="zh-CN"/>
              </w:rPr>
              <w:t>7</w:t>
            </w:r>
            <w:r>
              <w:rPr>
                <w:rFonts w:hint="eastAsia"/>
                <w:vertAlign w:val="baseline"/>
                <w:lang w:eastAsia="zh-CN"/>
              </w:rPr>
              <w:t>-</w:t>
            </w:r>
            <w:r>
              <w:rPr>
                <w:rFonts w:hint="default"/>
                <w:vertAlign w:val="baseline"/>
                <w:lang w:val="en-US" w:eastAsia="zh-CN"/>
              </w:rPr>
              <w:t>5</w:t>
            </w:r>
            <w:r>
              <w:rPr>
                <w:rFonts w:hint="eastAsia"/>
                <w:vertAlign w:val="baseline"/>
                <w:lang w:eastAsia="zh-CN"/>
              </w:rPr>
              <w:t>-</w:t>
            </w:r>
            <w:r>
              <w:rPr>
                <w:rFonts w:hint="default"/>
                <w:vertAlign w:val="baseline"/>
                <w:lang w:val="en-US" w:eastAsia="zh-CN"/>
              </w:rPr>
              <w:t>8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pStyle w:val="2"/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概述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本文描述分发服务性能测试方法与结果.</w:t>
      </w:r>
    </w:p>
    <w:p>
      <w:pPr>
        <w:rPr>
          <w:rFonts w:hint="eastAsia"/>
          <w:lang w:val="en-US" w:eastAsia="zh-CN"/>
        </w:rPr>
      </w:pPr>
    </w:p>
    <w:p>
      <w:pPr>
        <w:pStyle w:val="2"/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运行环境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操作系统</w:t>
      </w:r>
      <w:r>
        <w:rPr>
          <w:rFonts w:hint="eastAsia"/>
          <w:lang w:val="en-US" w:eastAsia="zh-CN"/>
        </w:rPr>
        <w:tab/>
        <w:t>win10 64位 家庭版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CPU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i5 4460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内存</w:t>
      </w:r>
      <w:r>
        <w:rPr>
          <w:rFonts w:hint="eastAsia"/>
          <w:lang w:val="en-US" w:eastAsia="zh-CN"/>
        </w:rPr>
        <w:tab/>
        <w:t>8G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硬盘</w:t>
      </w:r>
      <w:r>
        <w:rPr>
          <w:rFonts w:hint="eastAsia"/>
          <w:lang w:val="en-US" w:eastAsia="zh-CN"/>
        </w:rPr>
        <w:tab/>
        <w:t>SSD</w:t>
      </w:r>
    </w:p>
    <w:p>
      <w:pPr>
        <w:rPr>
          <w:rFonts w:hint="eastAsia"/>
          <w:lang w:val="en-US" w:eastAsia="zh-CN"/>
        </w:rPr>
      </w:pPr>
    </w:p>
    <w:p>
      <w:pPr>
        <w:pStyle w:val="2"/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测试方法与结果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并发测试方法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用jmeter 3.0 启用10个线程循环 </w:t>
      </w:r>
      <w:r>
        <w:rPr>
          <w:rFonts w:hint="default"/>
          <w:lang w:val="en-US" w:eastAsia="zh-CN"/>
        </w:rPr>
        <w:t xml:space="preserve">50000 </w:t>
      </w:r>
      <w:r>
        <w:rPr>
          <w:rFonts w:hint="eastAsia"/>
          <w:lang w:val="en-US" w:eastAsia="zh-CN"/>
        </w:rPr>
        <w:t>次调用查询接口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测试结果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单条结果的数据量约17K字节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平均调用次数 4252.1 次/秒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CPU占用95%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内存占用 160M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"C:\\Users\\chuan\\AppData\\Roaming\\Tencent\\Users\\2306136286\\TIM\\WinTemp\\RichOle\\F(~X{]CF]SMOB%CJ(H9C5YF.png"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895975" cy="2257425"/>
            <wp:effectExtent l="0" t="0" r="9525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2257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并发结果符合要求.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由于测试时, 设备数量只有1个, 因此CPU占用以及IOPS偏高.</w:t>
      </w:r>
      <w:r>
        <w:rPr>
          <w:rFonts w:hint="default"/>
          <w:lang w:val="en-US" w:eastAsia="zh-CN"/>
        </w:rPr>
        <w:t xml:space="preserve"> 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rPr>
        <w:rFonts w:hint="eastAsia" w:eastAsia="宋体"/>
        <w:lang w:val="en-US" w:eastAsia="zh-CN"/>
      </w:rPr>
    </w:pPr>
    <w:r>
      <w:rPr>
        <w:rFonts w:hint="eastAsia"/>
        <w:lang w:val="en-US" w:eastAsia="zh-CN"/>
      </w:rPr>
      <w:t>www.100wits.com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pBdr>
        <w:top w:val="none" w:color="auto" w:sz="0" w:space="1"/>
        <w:left w:val="none" w:color="auto" w:sz="0" w:space="4"/>
        <w:bottom w:val="single" w:color="auto" w:sz="4" w:space="1"/>
        <w:right w:val="none" w:color="auto" w:sz="0" w:space="4"/>
        <w:between w:val="none" w:color="auto" w:sz="0" w:space="0"/>
      </w:pBdr>
    </w:pPr>
    <w:r>
      <w:rPr>
        <w:rFonts w:hint="eastAsia"/>
        <w:lang w:val="en-US" w:eastAsia="zh-CN"/>
      </w:rPr>
      <w:t>www.100wits.com</w:t>
    </w:r>
    <w:r>
      <w:rPr>
        <w:rFonts w:hint="eastAsia"/>
        <w:lang w:val="en-US" w:eastAsia="zh-CN"/>
      </w:rPr>
      <w:tab/>
    </w:r>
    <w:r>
      <w:fldChar w:fldCharType="begin"/>
    </w:r>
    <w:r>
      <w:instrText xml:space="preserve"> PAGE \* MERGEFORMAT </w:instrText>
    </w:r>
    <w:r>
      <w:fldChar w:fldCharType="separate"/>
    </w:r>
    <w:r>
      <w:t>1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00000000"/>
    <w:lvl w:ilvl="0" w:tentative="0">
      <w:start w:val="1"/>
      <w:numFmt w:val="decimal"/>
      <w:pStyle w:val="2"/>
      <w:lvlText w:val="%1."/>
      <w:lvlJc w:val="left"/>
      <w:pPr>
        <w:tabs>
          <w:tab w:val="left" w:pos="425"/>
        </w:tabs>
        <w:ind w:left="425" w:hanging="425"/>
      </w:pPr>
      <w:rPr>
        <w:rFonts w:hint="default" w:ascii="宋体" w:hAnsi="宋体" w:eastAsia="宋体"/>
      </w:rPr>
    </w:lvl>
    <w:lvl w:ilvl="1" w:tentative="0">
      <w:start w:val="1"/>
      <w:numFmt w:val="decimal"/>
      <w:pStyle w:val="3"/>
      <w:lvlText w:val="%1.%2."/>
      <w:lvlJc w:val="left"/>
      <w:pPr>
        <w:tabs>
          <w:tab w:val="left" w:pos="567"/>
        </w:tabs>
        <w:ind w:left="567" w:hanging="567"/>
      </w:pPr>
      <w:rPr>
        <w:rFonts w:hint="default" w:ascii="宋体" w:hAnsi="宋体" w:eastAsia="宋体"/>
      </w:rPr>
    </w:lvl>
    <w:lvl w:ilvl="2" w:tentative="0">
      <w:start w:val="1"/>
      <w:numFmt w:val="decimal"/>
      <w:pStyle w:val="4"/>
      <w:lvlText w:val="%1.%2.%3."/>
      <w:lvlJc w:val="left"/>
      <w:pPr>
        <w:tabs>
          <w:tab w:val="left" w:pos="709"/>
        </w:tabs>
        <w:ind w:left="709" w:hanging="709"/>
      </w:pPr>
      <w:rPr>
        <w:rFonts w:hint="eastAsia" w:ascii="宋体" w:hAnsi="宋体" w:eastAsia="宋体"/>
      </w:rPr>
    </w:lvl>
    <w:lvl w:ilvl="3" w:tentative="0">
      <w:start w:val="1"/>
      <w:numFmt w:val="decimal"/>
      <w:lvlText w:val="%1.%2.%3.%4."/>
      <w:lvlJc w:val="left"/>
      <w:pPr>
        <w:tabs>
          <w:tab w:val="left" w:pos="850"/>
        </w:tabs>
        <w:ind w:left="850" w:hanging="850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tabs>
          <w:tab w:val="left" w:pos="991"/>
        </w:tabs>
        <w:ind w:left="991" w:hanging="991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5"/>
        </w:tabs>
        <w:ind w:left="1275" w:hanging="1275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8"/>
        </w:tabs>
        <w:ind w:left="1558" w:hanging="1558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F26AA5"/>
    <w:rsid w:val="02034B66"/>
    <w:rsid w:val="03B3158E"/>
    <w:rsid w:val="045618C5"/>
    <w:rsid w:val="04F744EE"/>
    <w:rsid w:val="06DD1F15"/>
    <w:rsid w:val="07A50C2B"/>
    <w:rsid w:val="081226F1"/>
    <w:rsid w:val="08494670"/>
    <w:rsid w:val="08DE090F"/>
    <w:rsid w:val="0B6E4FBB"/>
    <w:rsid w:val="0BEC167F"/>
    <w:rsid w:val="0E5F6A1F"/>
    <w:rsid w:val="0E7C6BAE"/>
    <w:rsid w:val="107374D3"/>
    <w:rsid w:val="108019BF"/>
    <w:rsid w:val="110B2A1C"/>
    <w:rsid w:val="1285203D"/>
    <w:rsid w:val="14995524"/>
    <w:rsid w:val="150C3B53"/>
    <w:rsid w:val="15777AE7"/>
    <w:rsid w:val="16BB2E4D"/>
    <w:rsid w:val="178A464A"/>
    <w:rsid w:val="18835C68"/>
    <w:rsid w:val="1A4445B3"/>
    <w:rsid w:val="1B5C3D8B"/>
    <w:rsid w:val="1C130FCD"/>
    <w:rsid w:val="1C8A5238"/>
    <w:rsid w:val="1CA07723"/>
    <w:rsid w:val="1E723D59"/>
    <w:rsid w:val="1FC4563A"/>
    <w:rsid w:val="212C1C3F"/>
    <w:rsid w:val="230D7749"/>
    <w:rsid w:val="236D64E9"/>
    <w:rsid w:val="2384222C"/>
    <w:rsid w:val="2476677F"/>
    <w:rsid w:val="25A003E6"/>
    <w:rsid w:val="260B05DB"/>
    <w:rsid w:val="26213D2E"/>
    <w:rsid w:val="27064E05"/>
    <w:rsid w:val="276C7734"/>
    <w:rsid w:val="278416AA"/>
    <w:rsid w:val="2AE75064"/>
    <w:rsid w:val="2BD76F0B"/>
    <w:rsid w:val="2C015D9E"/>
    <w:rsid w:val="2E990DA4"/>
    <w:rsid w:val="2EB647BC"/>
    <w:rsid w:val="2EFD6681"/>
    <w:rsid w:val="30397B59"/>
    <w:rsid w:val="30A957CB"/>
    <w:rsid w:val="30E1475F"/>
    <w:rsid w:val="31746511"/>
    <w:rsid w:val="31A8099B"/>
    <w:rsid w:val="32132E5B"/>
    <w:rsid w:val="36D80517"/>
    <w:rsid w:val="371A7100"/>
    <w:rsid w:val="37E406B1"/>
    <w:rsid w:val="3AFC5333"/>
    <w:rsid w:val="3AFD16EE"/>
    <w:rsid w:val="3B641838"/>
    <w:rsid w:val="3BBD5FB7"/>
    <w:rsid w:val="3C131B68"/>
    <w:rsid w:val="3D7119E0"/>
    <w:rsid w:val="3D8A7E1D"/>
    <w:rsid w:val="3EE92EB4"/>
    <w:rsid w:val="3F756DE1"/>
    <w:rsid w:val="40563E98"/>
    <w:rsid w:val="409B18C3"/>
    <w:rsid w:val="40C07F26"/>
    <w:rsid w:val="40CD341C"/>
    <w:rsid w:val="42327641"/>
    <w:rsid w:val="423F517F"/>
    <w:rsid w:val="43442DE9"/>
    <w:rsid w:val="43B3321A"/>
    <w:rsid w:val="45C17668"/>
    <w:rsid w:val="4659291E"/>
    <w:rsid w:val="49653028"/>
    <w:rsid w:val="4B8031D7"/>
    <w:rsid w:val="4E1352AD"/>
    <w:rsid w:val="50A02ADB"/>
    <w:rsid w:val="51E74ABD"/>
    <w:rsid w:val="53AC67A1"/>
    <w:rsid w:val="53B977F5"/>
    <w:rsid w:val="54357E67"/>
    <w:rsid w:val="54CE52FE"/>
    <w:rsid w:val="56491442"/>
    <w:rsid w:val="57871A97"/>
    <w:rsid w:val="57B6415E"/>
    <w:rsid w:val="58B93687"/>
    <w:rsid w:val="5A2356A7"/>
    <w:rsid w:val="5A7A7DF4"/>
    <w:rsid w:val="5B1141B7"/>
    <w:rsid w:val="5D424F7D"/>
    <w:rsid w:val="5DC475E7"/>
    <w:rsid w:val="5DDB28C9"/>
    <w:rsid w:val="5E7B5413"/>
    <w:rsid w:val="5F2B5B64"/>
    <w:rsid w:val="60203532"/>
    <w:rsid w:val="605B0B26"/>
    <w:rsid w:val="607F73FE"/>
    <w:rsid w:val="60A4721E"/>
    <w:rsid w:val="633C209D"/>
    <w:rsid w:val="643A6A80"/>
    <w:rsid w:val="651B417A"/>
    <w:rsid w:val="666B06E8"/>
    <w:rsid w:val="673C1DB9"/>
    <w:rsid w:val="676019F6"/>
    <w:rsid w:val="69FE7961"/>
    <w:rsid w:val="6BE66042"/>
    <w:rsid w:val="6DBF7BA9"/>
    <w:rsid w:val="6E9877BE"/>
    <w:rsid w:val="6FE147C2"/>
    <w:rsid w:val="6FE86A90"/>
    <w:rsid w:val="709C04B8"/>
    <w:rsid w:val="7167504B"/>
    <w:rsid w:val="72572C20"/>
    <w:rsid w:val="72693DD7"/>
    <w:rsid w:val="72722E2B"/>
    <w:rsid w:val="72F9662D"/>
    <w:rsid w:val="742E3538"/>
    <w:rsid w:val="758237E7"/>
    <w:rsid w:val="761955CD"/>
    <w:rsid w:val="77E822D6"/>
    <w:rsid w:val="784B2E82"/>
    <w:rsid w:val="79A61AEF"/>
    <w:rsid w:val="7CA11E8E"/>
    <w:rsid w:val="7D564483"/>
    <w:rsid w:val="7DFB5638"/>
    <w:rsid w:val="7E6368E4"/>
    <w:rsid w:val="7F04155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/>
    </w:rPr>
  </w:style>
  <w:style w:type="paragraph" w:styleId="2">
    <w:name w:val="heading 1"/>
    <w:basedOn w:val="1"/>
    <w:next w:val="1"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25" w:hanging="425"/>
      <w:outlineLvl w:val="0"/>
    </w:pPr>
    <w:rPr>
      <w:rFonts w:ascii="Times New Roman" w:hAnsi="Times New Roman"/>
      <w:b/>
      <w:kern w:val="44"/>
      <w:sz w:val="32"/>
    </w:rPr>
  </w:style>
  <w:style w:type="paragraph" w:styleId="3">
    <w:name w:val="heading 2"/>
    <w:basedOn w:val="1"/>
    <w:next w:val="1"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67" w:leftChars="0" w:hanging="567"/>
      <w:outlineLvl w:val="1"/>
    </w:pPr>
    <w:rPr>
      <w:rFonts w:ascii="Arial" w:hAnsi="Arial"/>
      <w:b/>
      <w:sz w:val="30"/>
    </w:rPr>
  </w:style>
  <w:style w:type="paragraph" w:styleId="4">
    <w:name w:val="heading 3"/>
    <w:basedOn w:val="1"/>
    <w:next w:val="1"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09" w:hanging="709"/>
      <w:outlineLvl w:val="2"/>
    </w:pPr>
    <w:rPr>
      <w:b/>
      <w:sz w:val="32"/>
    </w:rPr>
  </w:style>
  <w:style w:type="character" w:default="1" w:styleId="12">
    <w:name w:val="Default Paragraph Font"/>
    <w:uiPriority w:val="0"/>
  </w:style>
  <w:style w:type="table" w:default="1" w:styleId="1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5">
    <w:name w:val="Body Text First Indent"/>
    <w:basedOn w:val="6"/>
    <w:qFormat/>
    <w:uiPriority w:val="0"/>
    <w:pPr>
      <w:ind w:firstLine="420" w:firstLineChars="100"/>
    </w:pPr>
  </w:style>
  <w:style w:type="paragraph" w:styleId="6">
    <w:name w:val="Body Text"/>
    <w:basedOn w:val="1"/>
    <w:qFormat/>
    <w:uiPriority w:val="0"/>
    <w:pPr>
      <w:spacing w:after="120" w:afterLines="0" w:afterAutospacing="0"/>
    </w:pPr>
  </w:style>
  <w:style w:type="paragraph" w:styleId="7">
    <w:name w:val="Body Text Indent"/>
    <w:basedOn w:val="1"/>
    <w:qFormat/>
    <w:uiPriority w:val="0"/>
    <w:pPr>
      <w:spacing w:after="120" w:afterLines="0" w:afterAutospacing="0"/>
      <w:ind w:left="420" w:leftChars="200"/>
    </w:pPr>
  </w:style>
  <w:style w:type="paragraph" w:styleId="8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9">
    <w:name w:val="Body Text First Indent 2"/>
    <w:basedOn w:val="7"/>
    <w:qFormat/>
    <w:uiPriority w:val="0"/>
    <w:pPr>
      <w:ind w:firstLine="420" w:firstLineChars="200"/>
    </w:pPr>
  </w:style>
  <w:style w:type="paragraph" w:styleId="10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paragraph" w:styleId="11">
    <w:name w:val="Title"/>
    <w:basedOn w:val="1"/>
    <w:qFormat/>
    <w:uiPriority w:val="0"/>
    <w:pPr>
      <w:spacing w:before="240" w:beforeLines="0" w:beforeAutospacing="0" w:after="60" w:afterLines="0" w:afterAutospacing="0"/>
      <w:jc w:val="center"/>
      <w:outlineLvl w:val="0"/>
    </w:pPr>
    <w:rPr>
      <w:rFonts w:ascii="Arial" w:hAnsi="Arial"/>
      <w:b/>
      <w:sz w:val="32"/>
    </w:rPr>
  </w:style>
  <w:style w:type="character" w:styleId="13">
    <w:name w:val="Hyperlink"/>
    <w:basedOn w:val="12"/>
    <w:uiPriority w:val="0"/>
    <w:rPr>
      <w:color w:val="0000FF"/>
      <w:u w:val="single"/>
    </w:rPr>
  </w:style>
  <w:style w:type="table" w:styleId="15">
    <w:name w:val="Table Grid"/>
    <w:basedOn w:val="1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paragraph" w:customStyle="1" w:styleId="16">
    <w:name w:val="表格标题"/>
    <w:basedOn w:val="1"/>
    <w:next w:val="1"/>
    <w:qFormat/>
    <w:uiPriority w:val="0"/>
    <w:pPr>
      <w:jc w:val="center"/>
    </w:pPr>
    <w:rPr>
      <w:rFonts w:ascii="Times New Roman" w:hAnsi="Times New Roman"/>
      <w:b/>
      <w:sz w:val="24"/>
    </w:rPr>
  </w:style>
  <w:style w:type="paragraph" w:customStyle="1" w:styleId="17">
    <w:name w:val="Code"/>
    <w:basedOn w:val="1"/>
    <w:qFormat/>
    <w:uiPriority w:val="0"/>
    <w:pPr>
      <w:pBdr>
        <w:top w:val="dashed" w:color="548DD4" w:sz="4" w:space="4"/>
        <w:left w:val="dashed" w:color="548DD4" w:sz="4" w:space="4"/>
        <w:bottom w:val="dashed" w:color="548DD4" w:sz="4" w:space="4"/>
        <w:right w:val="dashed" w:color="548DD4" w:sz="4" w:space="4"/>
      </w:pBdr>
    </w:pPr>
    <w:rPr>
      <w:rFonts w:ascii="Times New Roman" w:hAnsi="Times New Roman"/>
    </w:rPr>
  </w:style>
  <w:style w:type="paragraph" w:customStyle="1" w:styleId="18">
    <w:name w:val="代码"/>
    <w:basedOn w:val="6"/>
    <w:next w:val="1"/>
    <w:qFormat/>
    <w:uiPriority w:val="0"/>
    <w:pPr>
      <w:pBdr>
        <w:top w:val="dashed" w:color="00B0F0" w:sz="4" w:space="3"/>
        <w:left w:val="dashed" w:color="00B0F0" w:sz="4" w:space="4"/>
        <w:bottom w:val="dashed" w:color="00B0F0" w:sz="4" w:space="3"/>
        <w:right w:val="dashed" w:color="00B0F0" w:sz="4" w:space="4"/>
      </w:pBdr>
    </w:pPr>
    <w:rPr>
      <w:rFonts w:ascii="Arial" w:hAnsi="Arial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设计草稿.wpt</Template>
  <Pages>1</Pages>
  <Words>23</Words>
  <Characters>33</Characters>
  <Lines>0</Lines>
  <Paragraphs>0</Paragraphs>
  <ScaleCrop>false</ScaleCrop>
  <LinksUpToDate>false</LinksUpToDate>
  <CharactersWithSpaces>33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2017-03-29T03:01:00Z</dcterms:created>
  <dc:creator>zhengboyuan</dc:creator>
  <cp:lastModifiedBy>zhengboyuan</cp:lastModifiedBy>
  <dcterms:modified xsi:type="dcterms:W3CDTF">2017-05-07T16:13:29Z</dcterms:modified>
  <dc:title>设计模板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